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8FBE7" w14:textId="1C35D858" w:rsidR="6CBC0AF1" w:rsidRDefault="43297E51" w:rsidP="43297E51">
      <w:pPr>
        <w:jc w:val="center"/>
        <w:rPr>
          <w:rFonts w:ascii="segoe" w:eastAsia="segoe" w:hAnsi="segoe" w:cs="segoe"/>
          <w:b/>
          <w:bCs/>
        </w:rPr>
      </w:pPr>
      <w:r w:rsidRPr="43297E51">
        <w:rPr>
          <w:rFonts w:ascii="segoe" w:eastAsia="segoe" w:hAnsi="segoe" w:cs="segoe"/>
          <w:b/>
          <w:bCs/>
        </w:rPr>
        <w:t xml:space="preserve">Stage one of the Fractal AI Hackathon </w:t>
      </w:r>
    </w:p>
    <w:p w14:paraId="43164FB5" w14:textId="021A1299" w:rsidR="6CBC0AF1" w:rsidRDefault="43297E51" w:rsidP="43297E51">
      <w:pPr>
        <w:jc w:val="center"/>
        <w:rPr>
          <w:rFonts w:ascii="segoe" w:eastAsia="segoe" w:hAnsi="segoe" w:cs="segoe"/>
          <w:b/>
          <w:bCs/>
        </w:rPr>
      </w:pPr>
      <w:r w:rsidRPr="43297E51">
        <w:rPr>
          <w:rFonts w:ascii="segoe" w:eastAsia="segoe" w:hAnsi="segoe" w:cs="segoe"/>
          <w:b/>
          <w:bCs/>
        </w:rPr>
        <w:t>Identify defective waterpoints in developing countries</w:t>
      </w:r>
    </w:p>
    <w:p w14:paraId="08134FCF" w14:textId="6C9B104A" w:rsidR="1587D187" w:rsidRDefault="43297E51" w:rsidP="43297E51">
      <w:pPr>
        <w:rPr>
          <w:rFonts w:ascii="segoe" w:eastAsia="segoe" w:hAnsi="segoe" w:cs="segoe"/>
        </w:rPr>
      </w:pPr>
      <w:r w:rsidRPr="43297E51">
        <w:rPr>
          <w:rFonts w:ascii="segoe" w:eastAsia="segoe" w:hAnsi="segoe" w:cs="segoe"/>
        </w:rPr>
        <w:t>Water is one of the most basic human needs. Of late, we have been witnessing acute water shortages across countries and it is starting to become a critical problem in modern society. Governments spend millions in their attempt to ensure water availability across cities, towns and villages. Of all the water sources available, one source which stands out in ease of access as well as quality is ground water. In an urban setting, ground water is generally pulled via powerful pumps and stored in tanks. However, in rural areas wells and handpumps are the most accessible options. Governments install hand pumps in villages to provide for the villagers. However, often there are no regular maintenance checks of the pumps; partly due to high operational cost involved in travel and technicians, the maintenance of the hand pumps is generally ignored by the authorities.</w:t>
      </w:r>
    </w:p>
    <w:p w14:paraId="08C00627" w14:textId="0BB36568" w:rsidR="1587D187" w:rsidRDefault="43297E51" w:rsidP="43297E51">
      <w:pPr>
        <w:rPr>
          <w:rFonts w:ascii="segoe" w:eastAsia="segoe" w:hAnsi="segoe" w:cs="segoe"/>
        </w:rPr>
      </w:pPr>
      <w:r w:rsidRPr="43297E51">
        <w:rPr>
          <w:rFonts w:ascii="segoe" w:eastAsia="segoe" w:hAnsi="segoe" w:cs="segoe"/>
        </w:rPr>
        <w:t>In this data challenge, we ask:</w:t>
      </w:r>
    </w:p>
    <w:p w14:paraId="4FE4A1F3" w14:textId="55AD01EB" w:rsidR="1587D187" w:rsidRDefault="43297E51" w:rsidP="43297E51">
      <w:pPr>
        <w:rPr>
          <w:rFonts w:ascii="segoe" w:eastAsia="segoe" w:hAnsi="segoe" w:cs="segoe"/>
        </w:rPr>
      </w:pPr>
      <w:r w:rsidRPr="43297E51">
        <w:rPr>
          <w:rFonts w:ascii="segoe" w:eastAsia="segoe" w:hAnsi="segoe" w:cs="segoe"/>
        </w:rPr>
        <w:t>Is there a way we can use predictive modelling techniques to predict whether a given handpump</w:t>
      </w:r>
      <w:r w:rsidR="00013A7B">
        <w:rPr>
          <w:rFonts w:ascii="segoe" w:eastAsia="segoe" w:hAnsi="segoe" w:cs="segoe"/>
        </w:rPr>
        <w:t>(read waterpoint)</w:t>
      </w:r>
      <w:r w:rsidRPr="43297E51">
        <w:rPr>
          <w:rFonts w:ascii="segoe" w:eastAsia="segoe" w:hAnsi="segoe" w:cs="segoe"/>
        </w:rPr>
        <w:t xml:space="preserve"> is </w:t>
      </w:r>
      <w:r w:rsidR="00013A7B">
        <w:rPr>
          <w:rFonts w:ascii="segoe" w:eastAsia="segoe" w:hAnsi="segoe" w:cs="segoe"/>
        </w:rPr>
        <w:t>defective</w:t>
      </w:r>
      <w:r w:rsidRPr="43297E51">
        <w:rPr>
          <w:rFonts w:ascii="segoe" w:eastAsia="segoe" w:hAnsi="segoe" w:cs="segoe"/>
        </w:rPr>
        <w:t xml:space="preserve">? This would greatly help plan visits of technicians to places where problem exists instead of planning to go everywhere. There would be two direct benefits of this: </w:t>
      </w:r>
    </w:p>
    <w:p w14:paraId="3DDEEB2F" w14:textId="5EF6A2D1" w:rsidR="1587D187" w:rsidRDefault="43297E51" w:rsidP="43297E51">
      <w:pPr>
        <w:pStyle w:val="ListParagraph"/>
        <w:numPr>
          <w:ilvl w:val="0"/>
          <w:numId w:val="5"/>
        </w:numPr>
      </w:pPr>
      <w:r w:rsidRPr="43297E51">
        <w:rPr>
          <w:rFonts w:ascii="segoe" w:eastAsia="segoe" w:hAnsi="segoe" w:cs="segoe"/>
        </w:rPr>
        <w:t xml:space="preserve">Huge cost savings </w:t>
      </w:r>
    </w:p>
    <w:p w14:paraId="731A9147" w14:textId="372E7994" w:rsidR="1587D187" w:rsidRDefault="43297E51" w:rsidP="43297E51">
      <w:pPr>
        <w:pStyle w:val="ListParagraph"/>
        <w:numPr>
          <w:ilvl w:val="0"/>
          <w:numId w:val="5"/>
        </w:numPr>
      </w:pPr>
      <w:r w:rsidRPr="43297E51">
        <w:rPr>
          <w:rFonts w:ascii="segoe" w:eastAsia="segoe" w:hAnsi="segoe" w:cs="segoe"/>
        </w:rPr>
        <w:t>Early problem detection and resolution</w:t>
      </w:r>
    </w:p>
    <w:p w14:paraId="1A9564B9" w14:textId="0DF0168D" w:rsidR="1587D187" w:rsidRDefault="43297E51" w:rsidP="43297E51">
      <w:pPr>
        <w:pStyle w:val="ListParagraph"/>
        <w:numPr>
          <w:ilvl w:val="0"/>
          <w:numId w:val="5"/>
        </w:numPr>
      </w:pPr>
      <w:r w:rsidRPr="43297E51">
        <w:rPr>
          <w:rFonts w:ascii="segoe" w:eastAsia="segoe" w:hAnsi="segoe" w:cs="segoe"/>
        </w:rPr>
        <w:t>Most importantly, people won’t have to wait indefinitely for help!</w:t>
      </w:r>
    </w:p>
    <w:p w14:paraId="26A282C2" w14:textId="34B4F0DE" w:rsidR="1587D187" w:rsidRDefault="43297E51" w:rsidP="43297E51">
      <w:pPr>
        <w:rPr>
          <w:rFonts w:ascii="segoe" w:eastAsia="segoe" w:hAnsi="segoe" w:cs="segoe"/>
          <w:b/>
          <w:bCs/>
        </w:rPr>
      </w:pPr>
      <w:r w:rsidRPr="43297E51">
        <w:rPr>
          <w:rFonts w:ascii="segoe" w:eastAsia="segoe" w:hAnsi="segoe" w:cs="segoe"/>
        </w:rPr>
        <w:t xml:space="preserve">You have been provided with data collected across various villages in rural Africa. A lot of information has been captured related to the location, usage and attributes of the installed </w:t>
      </w:r>
      <w:r w:rsidR="00FD24C5">
        <w:rPr>
          <w:rFonts w:ascii="segoe" w:eastAsia="segoe" w:hAnsi="segoe" w:cs="segoe"/>
        </w:rPr>
        <w:t>waterpoints</w:t>
      </w:r>
      <w:r w:rsidRPr="43297E51">
        <w:rPr>
          <w:rFonts w:ascii="segoe" w:eastAsia="segoe" w:hAnsi="segoe" w:cs="segoe"/>
        </w:rPr>
        <w:t xml:space="preserve">. Given the features of an installed </w:t>
      </w:r>
      <w:r w:rsidR="00FD24C5">
        <w:rPr>
          <w:rFonts w:ascii="segoe" w:eastAsia="segoe" w:hAnsi="segoe" w:cs="segoe"/>
        </w:rPr>
        <w:t>waterpoint</w:t>
      </w:r>
      <w:r w:rsidRPr="43297E51">
        <w:rPr>
          <w:rFonts w:ascii="segoe" w:eastAsia="segoe" w:hAnsi="segoe" w:cs="segoe"/>
        </w:rPr>
        <w:t xml:space="preserve">, your goal is to classify a given water point as </w:t>
      </w:r>
      <w:r w:rsidR="00FD24C5">
        <w:rPr>
          <w:rFonts w:ascii="segoe" w:eastAsia="segoe" w:hAnsi="segoe" w:cs="segoe"/>
          <w:b/>
          <w:bCs/>
        </w:rPr>
        <w:t>defective</w:t>
      </w:r>
      <w:r w:rsidRPr="43297E51">
        <w:rPr>
          <w:rFonts w:ascii="segoe" w:eastAsia="segoe" w:hAnsi="segoe" w:cs="segoe"/>
          <w:b/>
          <w:bCs/>
        </w:rPr>
        <w:t xml:space="preserve"> </w:t>
      </w:r>
      <w:r w:rsidRPr="43297E51">
        <w:rPr>
          <w:rFonts w:ascii="segoe" w:eastAsia="segoe" w:hAnsi="segoe" w:cs="segoe"/>
        </w:rPr>
        <w:t xml:space="preserve">or </w:t>
      </w:r>
      <w:r w:rsidR="00FD24C5">
        <w:rPr>
          <w:rFonts w:ascii="segoe" w:eastAsia="segoe" w:hAnsi="segoe" w:cs="segoe"/>
          <w:b/>
          <w:bCs/>
        </w:rPr>
        <w:t>not</w:t>
      </w:r>
      <w:r w:rsidRPr="43297E51">
        <w:rPr>
          <w:rFonts w:ascii="segoe" w:eastAsia="segoe" w:hAnsi="segoe" w:cs="segoe"/>
          <w:b/>
          <w:bCs/>
        </w:rPr>
        <w:t xml:space="preserve">. </w:t>
      </w:r>
      <w:r w:rsidRPr="43297E51">
        <w:rPr>
          <w:rFonts w:ascii="segoe" w:eastAsia="segoe" w:hAnsi="segoe" w:cs="segoe"/>
        </w:rPr>
        <w:t>Note that waterpoint includes hand pump, stand pipe, cattle trough  etc.</w:t>
      </w:r>
    </w:p>
    <w:p w14:paraId="59C119F4" w14:textId="2DD96D51" w:rsidR="1587D187" w:rsidRDefault="43297E51" w:rsidP="43297E51">
      <w:pPr>
        <w:rPr>
          <w:rFonts w:ascii="segoe" w:eastAsia="segoe" w:hAnsi="segoe" w:cs="segoe"/>
          <w:b/>
          <w:bCs/>
        </w:rPr>
      </w:pPr>
      <w:r w:rsidRPr="43297E51">
        <w:rPr>
          <w:rFonts w:ascii="segoe" w:eastAsia="segoe" w:hAnsi="segoe" w:cs="segoe"/>
          <w:b/>
          <w:bCs/>
        </w:rPr>
        <w:t>Data dictionary - the features in this data set are:</w:t>
      </w:r>
    </w:p>
    <w:p w14:paraId="4BB12E34" w14:textId="199FC274" w:rsidR="1587D187" w:rsidRDefault="43297E51" w:rsidP="43297E51">
      <w:pPr>
        <w:pStyle w:val="ListParagraph"/>
        <w:numPr>
          <w:ilvl w:val="0"/>
          <w:numId w:val="2"/>
        </w:numPr>
      </w:pPr>
      <w:proofErr w:type="spellStart"/>
      <w:r w:rsidRPr="43297E51">
        <w:rPr>
          <w:rFonts w:ascii="segoe" w:eastAsia="segoe" w:hAnsi="segoe" w:cs="segoe"/>
        </w:rPr>
        <w:t>amount_tsh</w:t>
      </w:r>
      <w:proofErr w:type="spellEnd"/>
      <w:r w:rsidRPr="43297E51">
        <w:rPr>
          <w:rFonts w:ascii="segoe" w:eastAsia="segoe" w:hAnsi="segoe" w:cs="segoe"/>
        </w:rPr>
        <w:t xml:space="preserve"> - Total static head (amount water available to waterpoint)</w:t>
      </w:r>
    </w:p>
    <w:p w14:paraId="2A3AE63A" w14:textId="4E6C63F2" w:rsidR="1587D187" w:rsidRDefault="43297E51" w:rsidP="43297E51">
      <w:pPr>
        <w:pStyle w:val="ListParagraph"/>
        <w:numPr>
          <w:ilvl w:val="0"/>
          <w:numId w:val="2"/>
        </w:numPr>
      </w:pPr>
      <w:proofErr w:type="spellStart"/>
      <w:r w:rsidRPr="43297E51">
        <w:rPr>
          <w:rFonts w:ascii="segoe" w:eastAsia="segoe" w:hAnsi="segoe" w:cs="segoe"/>
        </w:rPr>
        <w:t>date_recorded</w:t>
      </w:r>
      <w:proofErr w:type="spellEnd"/>
      <w:r w:rsidRPr="43297E51">
        <w:rPr>
          <w:rFonts w:ascii="segoe" w:eastAsia="segoe" w:hAnsi="segoe" w:cs="segoe"/>
        </w:rPr>
        <w:t xml:space="preserve"> - The date the row was entered</w:t>
      </w:r>
    </w:p>
    <w:p w14:paraId="5C1786E2" w14:textId="128DA1B7" w:rsidR="1587D187" w:rsidRDefault="43297E51" w:rsidP="43297E51">
      <w:pPr>
        <w:pStyle w:val="ListParagraph"/>
        <w:numPr>
          <w:ilvl w:val="0"/>
          <w:numId w:val="2"/>
        </w:numPr>
      </w:pPr>
      <w:r w:rsidRPr="43297E51">
        <w:rPr>
          <w:rFonts w:ascii="segoe" w:eastAsia="segoe" w:hAnsi="segoe" w:cs="segoe"/>
        </w:rPr>
        <w:t>funder - Who funded the well</w:t>
      </w:r>
    </w:p>
    <w:p w14:paraId="64B0B29A" w14:textId="7AD54ED5" w:rsidR="1587D187" w:rsidRDefault="43297E51" w:rsidP="43297E51">
      <w:pPr>
        <w:pStyle w:val="ListParagraph"/>
        <w:numPr>
          <w:ilvl w:val="0"/>
          <w:numId w:val="2"/>
        </w:numPr>
      </w:pPr>
      <w:proofErr w:type="spellStart"/>
      <w:r w:rsidRPr="43297E51">
        <w:rPr>
          <w:rFonts w:ascii="segoe" w:eastAsia="segoe" w:hAnsi="segoe" w:cs="segoe"/>
        </w:rPr>
        <w:t>gps_height</w:t>
      </w:r>
      <w:proofErr w:type="spellEnd"/>
      <w:r w:rsidRPr="43297E51">
        <w:rPr>
          <w:rFonts w:ascii="segoe" w:eastAsia="segoe" w:hAnsi="segoe" w:cs="segoe"/>
        </w:rPr>
        <w:t xml:space="preserve"> - Altitude of the well</w:t>
      </w:r>
    </w:p>
    <w:p w14:paraId="63920B29" w14:textId="035DD759" w:rsidR="1587D187" w:rsidRDefault="43297E51" w:rsidP="43297E51">
      <w:pPr>
        <w:pStyle w:val="ListParagraph"/>
        <w:numPr>
          <w:ilvl w:val="0"/>
          <w:numId w:val="2"/>
        </w:numPr>
      </w:pPr>
      <w:r w:rsidRPr="43297E51">
        <w:rPr>
          <w:rFonts w:ascii="segoe" w:eastAsia="segoe" w:hAnsi="segoe" w:cs="segoe"/>
        </w:rPr>
        <w:t>installer - Organization that installed the well</w:t>
      </w:r>
    </w:p>
    <w:p w14:paraId="1B651A84" w14:textId="59B8AA2E" w:rsidR="1587D187" w:rsidRDefault="43297E51" w:rsidP="43297E51">
      <w:pPr>
        <w:pStyle w:val="ListParagraph"/>
        <w:numPr>
          <w:ilvl w:val="0"/>
          <w:numId w:val="2"/>
        </w:numPr>
      </w:pPr>
      <w:r w:rsidRPr="43297E51">
        <w:rPr>
          <w:rFonts w:ascii="segoe" w:eastAsia="segoe" w:hAnsi="segoe" w:cs="segoe"/>
        </w:rPr>
        <w:t>longitude - GPS coordinate</w:t>
      </w:r>
    </w:p>
    <w:p w14:paraId="49CAE703" w14:textId="36FF0F07" w:rsidR="1587D187" w:rsidRDefault="43297E51" w:rsidP="43297E51">
      <w:pPr>
        <w:pStyle w:val="ListParagraph"/>
        <w:numPr>
          <w:ilvl w:val="0"/>
          <w:numId w:val="2"/>
        </w:numPr>
      </w:pPr>
      <w:r w:rsidRPr="43297E51">
        <w:rPr>
          <w:rFonts w:ascii="segoe" w:eastAsia="segoe" w:hAnsi="segoe" w:cs="segoe"/>
        </w:rPr>
        <w:t>latitude - GPS coordinate</w:t>
      </w:r>
    </w:p>
    <w:p w14:paraId="30D19DBA" w14:textId="76C2C8BA" w:rsidR="1587D187" w:rsidRDefault="43297E51" w:rsidP="43297E51">
      <w:pPr>
        <w:pStyle w:val="ListParagraph"/>
        <w:numPr>
          <w:ilvl w:val="0"/>
          <w:numId w:val="2"/>
        </w:numPr>
      </w:pPr>
      <w:proofErr w:type="spellStart"/>
      <w:r w:rsidRPr="43297E51">
        <w:rPr>
          <w:rFonts w:ascii="segoe" w:eastAsia="segoe" w:hAnsi="segoe" w:cs="segoe"/>
        </w:rPr>
        <w:t>wpt_name</w:t>
      </w:r>
      <w:proofErr w:type="spellEnd"/>
      <w:r w:rsidRPr="43297E51">
        <w:rPr>
          <w:rFonts w:ascii="segoe" w:eastAsia="segoe" w:hAnsi="segoe" w:cs="segoe"/>
        </w:rPr>
        <w:t xml:space="preserve"> - Name of the waterpoint if there is one</w:t>
      </w:r>
    </w:p>
    <w:p w14:paraId="740F780D" w14:textId="08832B18" w:rsidR="1587D187" w:rsidRDefault="43297E51" w:rsidP="43297E51">
      <w:pPr>
        <w:pStyle w:val="ListParagraph"/>
        <w:numPr>
          <w:ilvl w:val="0"/>
          <w:numId w:val="2"/>
        </w:numPr>
      </w:pPr>
      <w:proofErr w:type="spellStart"/>
      <w:r w:rsidRPr="43297E51">
        <w:rPr>
          <w:rFonts w:ascii="segoe" w:eastAsia="segoe" w:hAnsi="segoe" w:cs="segoe"/>
        </w:rPr>
        <w:t>num_private</w:t>
      </w:r>
      <w:proofErr w:type="spellEnd"/>
      <w:r w:rsidRPr="43297E51">
        <w:rPr>
          <w:rFonts w:ascii="segoe" w:eastAsia="segoe" w:hAnsi="segoe" w:cs="segoe"/>
        </w:rPr>
        <w:t xml:space="preserve"> - No information available</w:t>
      </w:r>
    </w:p>
    <w:p w14:paraId="555648F0" w14:textId="091B653A" w:rsidR="1587D187" w:rsidRDefault="43297E51" w:rsidP="43297E51">
      <w:pPr>
        <w:pStyle w:val="ListParagraph"/>
        <w:numPr>
          <w:ilvl w:val="0"/>
          <w:numId w:val="2"/>
        </w:numPr>
      </w:pPr>
      <w:r w:rsidRPr="43297E51">
        <w:rPr>
          <w:rFonts w:ascii="segoe" w:eastAsia="segoe" w:hAnsi="segoe" w:cs="segoe"/>
        </w:rPr>
        <w:t>basin - Geographic water basin</w:t>
      </w:r>
    </w:p>
    <w:p w14:paraId="078865B6" w14:textId="5D3B0601" w:rsidR="1587D187" w:rsidRDefault="43297E51" w:rsidP="43297E51">
      <w:pPr>
        <w:pStyle w:val="ListParagraph"/>
        <w:numPr>
          <w:ilvl w:val="0"/>
          <w:numId w:val="2"/>
        </w:numPr>
      </w:pPr>
      <w:proofErr w:type="spellStart"/>
      <w:r w:rsidRPr="43297E51">
        <w:rPr>
          <w:rFonts w:ascii="segoe" w:eastAsia="segoe" w:hAnsi="segoe" w:cs="segoe"/>
        </w:rPr>
        <w:t>subvillage</w:t>
      </w:r>
      <w:proofErr w:type="spellEnd"/>
      <w:r w:rsidRPr="43297E51">
        <w:rPr>
          <w:rFonts w:ascii="segoe" w:eastAsia="segoe" w:hAnsi="segoe" w:cs="segoe"/>
        </w:rPr>
        <w:t xml:space="preserve"> - Geographic location</w:t>
      </w:r>
    </w:p>
    <w:p w14:paraId="5E1FE81E" w14:textId="60ECA52B" w:rsidR="1587D187" w:rsidRDefault="43297E51" w:rsidP="43297E51">
      <w:pPr>
        <w:pStyle w:val="ListParagraph"/>
        <w:numPr>
          <w:ilvl w:val="0"/>
          <w:numId w:val="2"/>
        </w:numPr>
      </w:pPr>
      <w:r w:rsidRPr="43297E51">
        <w:rPr>
          <w:rFonts w:ascii="segoe" w:eastAsia="segoe" w:hAnsi="segoe" w:cs="segoe"/>
        </w:rPr>
        <w:lastRenderedPageBreak/>
        <w:t>region - Geographic location</w:t>
      </w:r>
    </w:p>
    <w:p w14:paraId="61E55A68" w14:textId="7810B0DA" w:rsidR="1587D187" w:rsidRDefault="43297E51" w:rsidP="43297E51">
      <w:pPr>
        <w:pStyle w:val="ListParagraph"/>
        <w:numPr>
          <w:ilvl w:val="0"/>
          <w:numId w:val="2"/>
        </w:numPr>
      </w:pPr>
      <w:proofErr w:type="spellStart"/>
      <w:r w:rsidRPr="43297E51">
        <w:rPr>
          <w:rFonts w:ascii="segoe" w:eastAsia="segoe" w:hAnsi="segoe" w:cs="segoe"/>
        </w:rPr>
        <w:t>region_code</w:t>
      </w:r>
      <w:proofErr w:type="spellEnd"/>
      <w:r w:rsidRPr="43297E51">
        <w:rPr>
          <w:rFonts w:ascii="segoe" w:eastAsia="segoe" w:hAnsi="segoe" w:cs="segoe"/>
        </w:rPr>
        <w:t xml:space="preserve"> - Geographic location (coded)</w:t>
      </w:r>
    </w:p>
    <w:p w14:paraId="51239FB8" w14:textId="00E5BBBA" w:rsidR="1587D187" w:rsidRDefault="43297E51" w:rsidP="43297E51">
      <w:pPr>
        <w:pStyle w:val="ListParagraph"/>
        <w:numPr>
          <w:ilvl w:val="0"/>
          <w:numId w:val="2"/>
        </w:numPr>
      </w:pPr>
      <w:proofErr w:type="spellStart"/>
      <w:r w:rsidRPr="43297E51">
        <w:rPr>
          <w:rFonts w:ascii="segoe" w:eastAsia="segoe" w:hAnsi="segoe" w:cs="segoe"/>
        </w:rPr>
        <w:t>district_code</w:t>
      </w:r>
      <w:proofErr w:type="spellEnd"/>
      <w:r w:rsidRPr="43297E51">
        <w:rPr>
          <w:rFonts w:ascii="segoe" w:eastAsia="segoe" w:hAnsi="segoe" w:cs="segoe"/>
        </w:rPr>
        <w:t xml:space="preserve"> - Geographic location (coded)</w:t>
      </w:r>
    </w:p>
    <w:p w14:paraId="6B826361" w14:textId="74472B8A" w:rsidR="1587D187" w:rsidRDefault="43297E51" w:rsidP="43297E51">
      <w:pPr>
        <w:pStyle w:val="ListParagraph"/>
        <w:numPr>
          <w:ilvl w:val="0"/>
          <w:numId w:val="2"/>
        </w:numPr>
      </w:pPr>
      <w:proofErr w:type="spellStart"/>
      <w:r w:rsidRPr="43297E51">
        <w:rPr>
          <w:rFonts w:ascii="segoe" w:eastAsia="segoe" w:hAnsi="segoe" w:cs="segoe"/>
        </w:rPr>
        <w:t>lga</w:t>
      </w:r>
      <w:proofErr w:type="spellEnd"/>
      <w:r w:rsidRPr="43297E51">
        <w:rPr>
          <w:rFonts w:ascii="segoe" w:eastAsia="segoe" w:hAnsi="segoe" w:cs="segoe"/>
        </w:rPr>
        <w:t xml:space="preserve"> - Geographic location</w:t>
      </w:r>
    </w:p>
    <w:p w14:paraId="75E0ACEC" w14:textId="0A90B120" w:rsidR="1587D187" w:rsidRDefault="43297E51" w:rsidP="43297E51">
      <w:pPr>
        <w:pStyle w:val="ListParagraph"/>
        <w:numPr>
          <w:ilvl w:val="0"/>
          <w:numId w:val="2"/>
        </w:numPr>
      </w:pPr>
      <w:r w:rsidRPr="43297E51">
        <w:rPr>
          <w:rFonts w:ascii="segoe" w:eastAsia="segoe" w:hAnsi="segoe" w:cs="segoe"/>
        </w:rPr>
        <w:t>ward - Geographic location</w:t>
      </w:r>
    </w:p>
    <w:p w14:paraId="2F3F448C" w14:textId="389C1CFC" w:rsidR="1587D187" w:rsidRDefault="43297E51" w:rsidP="43297E51">
      <w:pPr>
        <w:pStyle w:val="ListParagraph"/>
        <w:numPr>
          <w:ilvl w:val="0"/>
          <w:numId w:val="2"/>
        </w:numPr>
      </w:pPr>
      <w:r w:rsidRPr="43297E51">
        <w:rPr>
          <w:rFonts w:ascii="segoe" w:eastAsia="segoe" w:hAnsi="segoe" w:cs="segoe"/>
        </w:rPr>
        <w:t>population - Population around the well</w:t>
      </w:r>
    </w:p>
    <w:p w14:paraId="3F53A0AA" w14:textId="5C758F41" w:rsidR="1587D187" w:rsidRDefault="43297E51" w:rsidP="43297E51">
      <w:pPr>
        <w:pStyle w:val="ListParagraph"/>
        <w:numPr>
          <w:ilvl w:val="0"/>
          <w:numId w:val="2"/>
        </w:numPr>
      </w:pPr>
      <w:proofErr w:type="spellStart"/>
      <w:r w:rsidRPr="43297E51">
        <w:rPr>
          <w:rFonts w:ascii="segoe" w:eastAsia="segoe" w:hAnsi="segoe" w:cs="segoe"/>
        </w:rPr>
        <w:t>public_meeting</w:t>
      </w:r>
      <w:proofErr w:type="spellEnd"/>
      <w:r w:rsidRPr="43297E51">
        <w:rPr>
          <w:rFonts w:ascii="segoe" w:eastAsia="segoe" w:hAnsi="segoe" w:cs="segoe"/>
        </w:rPr>
        <w:t xml:space="preserve"> - True/False</w:t>
      </w:r>
    </w:p>
    <w:p w14:paraId="1E9A3669" w14:textId="4C54A2AB" w:rsidR="1587D187" w:rsidRDefault="43297E51" w:rsidP="43297E51">
      <w:pPr>
        <w:pStyle w:val="ListParagraph"/>
        <w:numPr>
          <w:ilvl w:val="0"/>
          <w:numId w:val="2"/>
        </w:numPr>
      </w:pPr>
      <w:proofErr w:type="spellStart"/>
      <w:r w:rsidRPr="43297E51">
        <w:rPr>
          <w:rFonts w:ascii="segoe" w:eastAsia="segoe" w:hAnsi="segoe" w:cs="segoe"/>
        </w:rPr>
        <w:t>recorded_by</w:t>
      </w:r>
      <w:proofErr w:type="spellEnd"/>
      <w:r w:rsidRPr="43297E51">
        <w:rPr>
          <w:rFonts w:ascii="segoe" w:eastAsia="segoe" w:hAnsi="segoe" w:cs="segoe"/>
        </w:rPr>
        <w:t xml:space="preserve"> - Group entering this row of data</w:t>
      </w:r>
    </w:p>
    <w:p w14:paraId="2FD2A929" w14:textId="714E9176" w:rsidR="1587D187" w:rsidRDefault="43297E51" w:rsidP="43297E51">
      <w:pPr>
        <w:pStyle w:val="ListParagraph"/>
        <w:numPr>
          <w:ilvl w:val="0"/>
          <w:numId w:val="2"/>
        </w:numPr>
      </w:pPr>
      <w:proofErr w:type="spellStart"/>
      <w:r w:rsidRPr="43297E51">
        <w:rPr>
          <w:rFonts w:ascii="segoe" w:eastAsia="segoe" w:hAnsi="segoe" w:cs="segoe"/>
        </w:rPr>
        <w:t>scheme_management</w:t>
      </w:r>
      <w:proofErr w:type="spellEnd"/>
      <w:r w:rsidRPr="43297E51">
        <w:rPr>
          <w:rFonts w:ascii="segoe" w:eastAsia="segoe" w:hAnsi="segoe" w:cs="segoe"/>
        </w:rPr>
        <w:t xml:space="preserve"> - Who operates the waterpoint</w:t>
      </w:r>
    </w:p>
    <w:p w14:paraId="6BA0AAF3" w14:textId="645A7AB2" w:rsidR="1587D187" w:rsidRDefault="43297E51" w:rsidP="43297E51">
      <w:pPr>
        <w:pStyle w:val="ListParagraph"/>
        <w:numPr>
          <w:ilvl w:val="0"/>
          <w:numId w:val="2"/>
        </w:numPr>
      </w:pPr>
      <w:proofErr w:type="spellStart"/>
      <w:r w:rsidRPr="43297E51">
        <w:rPr>
          <w:rFonts w:ascii="segoe" w:eastAsia="segoe" w:hAnsi="segoe" w:cs="segoe"/>
        </w:rPr>
        <w:t>scheme_name</w:t>
      </w:r>
      <w:proofErr w:type="spellEnd"/>
      <w:r w:rsidRPr="43297E51">
        <w:rPr>
          <w:rFonts w:ascii="segoe" w:eastAsia="segoe" w:hAnsi="segoe" w:cs="segoe"/>
        </w:rPr>
        <w:t xml:space="preserve"> - Who operates the waterpoint</w:t>
      </w:r>
    </w:p>
    <w:p w14:paraId="5F2B342C" w14:textId="5A9BB926" w:rsidR="1587D187" w:rsidRDefault="43297E51" w:rsidP="43297E51">
      <w:pPr>
        <w:pStyle w:val="ListParagraph"/>
        <w:numPr>
          <w:ilvl w:val="0"/>
          <w:numId w:val="2"/>
        </w:numPr>
      </w:pPr>
      <w:r w:rsidRPr="43297E51">
        <w:rPr>
          <w:rFonts w:ascii="segoe" w:eastAsia="segoe" w:hAnsi="segoe" w:cs="segoe"/>
        </w:rPr>
        <w:t>permit - If the waterpoint is permitted</w:t>
      </w:r>
    </w:p>
    <w:p w14:paraId="7BF0060B" w14:textId="3E616424" w:rsidR="1587D187" w:rsidRDefault="43297E51" w:rsidP="43297E51">
      <w:pPr>
        <w:pStyle w:val="ListParagraph"/>
        <w:numPr>
          <w:ilvl w:val="0"/>
          <w:numId w:val="2"/>
        </w:numPr>
      </w:pPr>
      <w:proofErr w:type="spellStart"/>
      <w:r w:rsidRPr="43297E51">
        <w:rPr>
          <w:rFonts w:ascii="segoe" w:eastAsia="segoe" w:hAnsi="segoe" w:cs="segoe"/>
        </w:rPr>
        <w:t>construction_year</w:t>
      </w:r>
      <w:proofErr w:type="spellEnd"/>
      <w:r w:rsidRPr="43297E51">
        <w:rPr>
          <w:rFonts w:ascii="segoe" w:eastAsia="segoe" w:hAnsi="segoe" w:cs="segoe"/>
        </w:rPr>
        <w:t xml:space="preserve"> - Year the waterpoint was constructed</w:t>
      </w:r>
    </w:p>
    <w:p w14:paraId="16D58C1E" w14:textId="6C2F71BE" w:rsidR="1587D187" w:rsidRDefault="43297E51" w:rsidP="43297E51">
      <w:pPr>
        <w:pStyle w:val="ListParagraph"/>
        <w:numPr>
          <w:ilvl w:val="0"/>
          <w:numId w:val="2"/>
        </w:numPr>
      </w:pPr>
      <w:proofErr w:type="spellStart"/>
      <w:r w:rsidRPr="43297E51">
        <w:rPr>
          <w:rFonts w:ascii="segoe" w:eastAsia="segoe" w:hAnsi="segoe" w:cs="segoe"/>
        </w:rPr>
        <w:t>extraction_type</w:t>
      </w:r>
      <w:proofErr w:type="spellEnd"/>
      <w:r w:rsidRPr="43297E51">
        <w:rPr>
          <w:rFonts w:ascii="segoe" w:eastAsia="segoe" w:hAnsi="segoe" w:cs="segoe"/>
        </w:rPr>
        <w:t xml:space="preserve"> - The kind of extraction the waterpoint uses</w:t>
      </w:r>
    </w:p>
    <w:p w14:paraId="3CA72C83" w14:textId="4FD6B149" w:rsidR="1587D187" w:rsidRDefault="43297E51" w:rsidP="43297E51">
      <w:pPr>
        <w:pStyle w:val="ListParagraph"/>
        <w:numPr>
          <w:ilvl w:val="0"/>
          <w:numId w:val="2"/>
        </w:numPr>
      </w:pPr>
      <w:proofErr w:type="spellStart"/>
      <w:r w:rsidRPr="43297E51">
        <w:rPr>
          <w:rFonts w:ascii="segoe" w:eastAsia="segoe" w:hAnsi="segoe" w:cs="segoe"/>
        </w:rPr>
        <w:t>extraction_type_group</w:t>
      </w:r>
      <w:proofErr w:type="spellEnd"/>
      <w:r w:rsidRPr="43297E51">
        <w:rPr>
          <w:rFonts w:ascii="segoe" w:eastAsia="segoe" w:hAnsi="segoe" w:cs="segoe"/>
        </w:rPr>
        <w:t xml:space="preserve"> - The kind of extraction the waterpoint uses</w:t>
      </w:r>
    </w:p>
    <w:p w14:paraId="7A49D1F3" w14:textId="29D16527" w:rsidR="1587D187" w:rsidRDefault="43297E51" w:rsidP="43297E51">
      <w:pPr>
        <w:pStyle w:val="ListParagraph"/>
        <w:numPr>
          <w:ilvl w:val="0"/>
          <w:numId w:val="2"/>
        </w:numPr>
      </w:pPr>
      <w:proofErr w:type="spellStart"/>
      <w:r w:rsidRPr="43297E51">
        <w:rPr>
          <w:rFonts w:ascii="segoe" w:eastAsia="segoe" w:hAnsi="segoe" w:cs="segoe"/>
        </w:rPr>
        <w:t>extraction_type_class</w:t>
      </w:r>
      <w:proofErr w:type="spellEnd"/>
      <w:r w:rsidRPr="43297E51">
        <w:rPr>
          <w:rFonts w:ascii="segoe" w:eastAsia="segoe" w:hAnsi="segoe" w:cs="segoe"/>
        </w:rPr>
        <w:t xml:space="preserve"> - The kind of extraction the waterpoint uses</w:t>
      </w:r>
    </w:p>
    <w:p w14:paraId="57CCCDED" w14:textId="33856B8D" w:rsidR="1587D187" w:rsidRDefault="43297E51" w:rsidP="43297E51">
      <w:pPr>
        <w:pStyle w:val="ListParagraph"/>
        <w:numPr>
          <w:ilvl w:val="0"/>
          <w:numId w:val="2"/>
        </w:numPr>
      </w:pPr>
      <w:r w:rsidRPr="43297E51">
        <w:rPr>
          <w:rFonts w:ascii="segoe" w:eastAsia="segoe" w:hAnsi="segoe" w:cs="segoe"/>
        </w:rPr>
        <w:t>management - How the waterpoint is managed</w:t>
      </w:r>
    </w:p>
    <w:p w14:paraId="07212EC9" w14:textId="369CC20E" w:rsidR="1587D187" w:rsidRDefault="43297E51" w:rsidP="43297E51">
      <w:pPr>
        <w:pStyle w:val="ListParagraph"/>
        <w:numPr>
          <w:ilvl w:val="0"/>
          <w:numId w:val="2"/>
        </w:numPr>
      </w:pPr>
      <w:proofErr w:type="spellStart"/>
      <w:r w:rsidRPr="43297E51">
        <w:rPr>
          <w:rFonts w:ascii="segoe" w:eastAsia="segoe" w:hAnsi="segoe" w:cs="segoe"/>
        </w:rPr>
        <w:t>management_group</w:t>
      </w:r>
      <w:proofErr w:type="spellEnd"/>
      <w:r w:rsidRPr="43297E51">
        <w:rPr>
          <w:rFonts w:ascii="segoe" w:eastAsia="segoe" w:hAnsi="segoe" w:cs="segoe"/>
        </w:rPr>
        <w:t xml:space="preserve"> - How the waterpoint is managed</w:t>
      </w:r>
    </w:p>
    <w:p w14:paraId="04B6DAAE" w14:textId="671BD60B" w:rsidR="1587D187" w:rsidRDefault="43297E51" w:rsidP="43297E51">
      <w:pPr>
        <w:pStyle w:val="ListParagraph"/>
        <w:numPr>
          <w:ilvl w:val="0"/>
          <w:numId w:val="2"/>
        </w:numPr>
      </w:pPr>
      <w:r w:rsidRPr="43297E51">
        <w:rPr>
          <w:rFonts w:ascii="segoe" w:eastAsia="segoe" w:hAnsi="segoe" w:cs="segoe"/>
        </w:rPr>
        <w:t>payment - What the water costs</w:t>
      </w:r>
    </w:p>
    <w:p w14:paraId="55363B42" w14:textId="2D6EFFCE" w:rsidR="1587D187" w:rsidRDefault="43297E51" w:rsidP="43297E51">
      <w:pPr>
        <w:pStyle w:val="ListParagraph"/>
        <w:numPr>
          <w:ilvl w:val="0"/>
          <w:numId w:val="2"/>
        </w:numPr>
      </w:pPr>
      <w:proofErr w:type="spellStart"/>
      <w:r w:rsidRPr="43297E51">
        <w:rPr>
          <w:rFonts w:ascii="segoe" w:eastAsia="segoe" w:hAnsi="segoe" w:cs="segoe"/>
        </w:rPr>
        <w:t>payment_type</w:t>
      </w:r>
      <w:proofErr w:type="spellEnd"/>
      <w:r w:rsidRPr="43297E51">
        <w:rPr>
          <w:rFonts w:ascii="segoe" w:eastAsia="segoe" w:hAnsi="segoe" w:cs="segoe"/>
        </w:rPr>
        <w:t xml:space="preserve"> - What the water costs</w:t>
      </w:r>
    </w:p>
    <w:p w14:paraId="25CF8972" w14:textId="22458B8F" w:rsidR="1587D187" w:rsidRDefault="43297E51" w:rsidP="43297E51">
      <w:pPr>
        <w:pStyle w:val="ListParagraph"/>
        <w:numPr>
          <w:ilvl w:val="0"/>
          <w:numId w:val="2"/>
        </w:numPr>
      </w:pPr>
      <w:proofErr w:type="spellStart"/>
      <w:r w:rsidRPr="43297E51">
        <w:rPr>
          <w:rFonts w:ascii="segoe" w:eastAsia="segoe" w:hAnsi="segoe" w:cs="segoe"/>
        </w:rPr>
        <w:t>water_quality</w:t>
      </w:r>
      <w:proofErr w:type="spellEnd"/>
      <w:r w:rsidRPr="43297E51">
        <w:rPr>
          <w:rFonts w:ascii="segoe" w:eastAsia="segoe" w:hAnsi="segoe" w:cs="segoe"/>
        </w:rPr>
        <w:t xml:space="preserve"> - The quality of the water</w:t>
      </w:r>
    </w:p>
    <w:p w14:paraId="72CDBB15" w14:textId="53296F47" w:rsidR="1587D187" w:rsidRDefault="43297E51" w:rsidP="43297E51">
      <w:pPr>
        <w:pStyle w:val="ListParagraph"/>
        <w:numPr>
          <w:ilvl w:val="0"/>
          <w:numId w:val="2"/>
        </w:numPr>
      </w:pPr>
      <w:proofErr w:type="spellStart"/>
      <w:r w:rsidRPr="43297E51">
        <w:rPr>
          <w:rFonts w:ascii="segoe" w:eastAsia="segoe" w:hAnsi="segoe" w:cs="segoe"/>
        </w:rPr>
        <w:t>quality_group</w:t>
      </w:r>
      <w:proofErr w:type="spellEnd"/>
      <w:r w:rsidRPr="43297E51">
        <w:rPr>
          <w:rFonts w:ascii="segoe" w:eastAsia="segoe" w:hAnsi="segoe" w:cs="segoe"/>
        </w:rPr>
        <w:t xml:space="preserve"> - The quality of the water</w:t>
      </w:r>
    </w:p>
    <w:p w14:paraId="6374D646" w14:textId="4988B81D" w:rsidR="1587D187" w:rsidRDefault="43297E51" w:rsidP="43297E51">
      <w:pPr>
        <w:pStyle w:val="ListParagraph"/>
        <w:numPr>
          <w:ilvl w:val="0"/>
          <w:numId w:val="2"/>
        </w:numPr>
      </w:pPr>
      <w:r w:rsidRPr="43297E51">
        <w:rPr>
          <w:rFonts w:ascii="segoe" w:eastAsia="segoe" w:hAnsi="segoe" w:cs="segoe"/>
        </w:rPr>
        <w:t>quantity - The quantity of water</w:t>
      </w:r>
    </w:p>
    <w:p w14:paraId="1ABBACB5" w14:textId="6951F32D" w:rsidR="1587D187" w:rsidRDefault="43297E51" w:rsidP="43297E51">
      <w:pPr>
        <w:pStyle w:val="ListParagraph"/>
        <w:numPr>
          <w:ilvl w:val="0"/>
          <w:numId w:val="2"/>
        </w:numPr>
      </w:pPr>
      <w:proofErr w:type="spellStart"/>
      <w:r w:rsidRPr="43297E51">
        <w:rPr>
          <w:rFonts w:ascii="segoe" w:eastAsia="segoe" w:hAnsi="segoe" w:cs="segoe"/>
        </w:rPr>
        <w:t>quantity_group</w:t>
      </w:r>
      <w:proofErr w:type="spellEnd"/>
      <w:r w:rsidRPr="43297E51">
        <w:rPr>
          <w:rFonts w:ascii="segoe" w:eastAsia="segoe" w:hAnsi="segoe" w:cs="segoe"/>
        </w:rPr>
        <w:t xml:space="preserve"> - The quantity of water</w:t>
      </w:r>
    </w:p>
    <w:p w14:paraId="6D2F3991" w14:textId="3D69BB29" w:rsidR="1587D187" w:rsidRDefault="43297E51" w:rsidP="43297E51">
      <w:pPr>
        <w:pStyle w:val="ListParagraph"/>
        <w:numPr>
          <w:ilvl w:val="0"/>
          <w:numId w:val="2"/>
        </w:numPr>
      </w:pPr>
      <w:r w:rsidRPr="43297E51">
        <w:rPr>
          <w:rFonts w:ascii="segoe" w:eastAsia="segoe" w:hAnsi="segoe" w:cs="segoe"/>
        </w:rPr>
        <w:t>source - The source of the water</w:t>
      </w:r>
    </w:p>
    <w:p w14:paraId="7A6777E0" w14:textId="7F143616" w:rsidR="1587D187" w:rsidRDefault="43297E51" w:rsidP="43297E51">
      <w:pPr>
        <w:pStyle w:val="ListParagraph"/>
        <w:numPr>
          <w:ilvl w:val="0"/>
          <w:numId w:val="2"/>
        </w:numPr>
      </w:pPr>
      <w:proofErr w:type="spellStart"/>
      <w:r w:rsidRPr="43297E51">
        <w:rPr>
          <w:rFonts w:ascii="segoe" w:eastAsia="segoe" w:hAnsi="segoe" w:cs="segoe"/>
        </w:rPr>
        <w:t>source_type</w:t>
      </w:r>
      <w:proofErr w:type="spellEnd"/>
      <w:r w:rsidRPr="43297E51">
        <w:rPr>
          <w:rFonts w:ascii="segoe" w:eastAsia="segoe" w:hAnsi="segoe" w:cs="segoe"/>
        </w:rPr>
        <w:t xml:space="preserve"> - The source of the water</w:t>
      </w:r>
    </w:p>
    <w:p w14:paraId="76C43B5F" w14:textId="61240AA7" w:rsidR="1587D187" w:rsidRDefault="43297E51" w:rsidP="43297E51">
      <w:pPr>
        <w:pStyle w:val="ListParagraph"/>
        <w:numPr>
          <w:ilvl w:val="0"/>
          <w:numId w:val="2"/>
        </w:numPr>
      </w:pPr>
      <w:proofErr w:type="spellStart"/>
      <w:r w:rsidRPr="43297E51">
        <w:rPr>
          <w:rFonts w:ascii="segoe" w:eastAsia="segoe" w:hAnsi="segoe" w:cs="segoe"/>
        </w:rPr>
        <w:t>source_class</w:t>
      </w:r>
      <w:proofErr w:type="spellEnd"/>
      <w:r w:rsidRPr="43297E51">
        <w:rPr>
          <w:rFonts w:ascii="segoe" w:eastAsia="segoe" w:hAnsi="segoe" w:cs="segoe"/>
        </w:rPr>
        <w:t xml:space="preserve"> - The source of the water</w:t>
      </w:r>
    </w:p>
    <w:p w14:paraId="12EF1691" w14:textId="404FE059" w:rsidR="1587D187" w:rsidRDefault="43297E51" w:rsidP="43297E51">
      <w:pPr>
        <w:pStyle w:val="ListParagraph"/>
        <w:numPr>
          <w:ilvl w:val="0"/>
          <w:numId w:val="2"/>
        </w:numPr>
      </w:pPr>
      <w:proofErr w:type="spellStart"/>
      <w:r w:rsidRPr="43297E51">
        <w:rPr>
          <w:rFonts w:ascii="segoe" w:eastAsia="segoe" w:hAnsi="segoe" w:cs="segoe"/>
        </w:rPr>
        <w:t>waterpoint_type</w:t>
      </w:r>
      <w:proofErr w:type="spellEnd"/>
      <w:r w:rsidRPr="43297E51">
        <w:rPr>
          <w:rFonts w:ascii="segoe" w:eastAsia="segoe" w:hAnsi="segoe" w:cs="segoe"/>
        </w:rPr>
        <w:t xml:space="preserve"> - The kind of waterpoint (handpump, communal standpipe, cattle trough etc.)</w:t>
      </w:r>
    </w:p>
    <w:p w14:paraId="75E7173E" w14:textId="32D7E407" w:rsidR="1587D187" w:rsidRDefault="43297E51" w:rsidP="43297E51">
      <w:pPr>
        <w:pStyle w:val="ListParagraph"/>
        <w:numPr>
          <w:ilvl w:val="0"/>
          <w:numId w:val="2"/>
        </w:numPr>
      </w:pPr>
      <w:proofErr w:type="spellStart"/>
      <w:r w:rsidRPr="43297E51">
        <w:rPr>
          <w:rFonts w:ascii="segoe" w:eastAsia="segoe" w:hAnsi="segoe" w:cs="segoe"/>
        </w:rPr>
        <w:t>waterpoint_type_group</w:t>
      </w:r>
      <w:proofErr w:type="spellEnd"/>
      <w:r w:rsidRPr="43297E51">
        <w:rPr>
          <w:rFonts w:ascii="segoe" w:eastAsia="segoe" w:hAnsi="segoe" w:cs="segoe"/>
        </w:rPr>
        <w:t xml:space="preserve"> - The kind of waterpoint</w:t>
      </w:r>
    </w:p>
    <w:p w14:paraId="205FC08F" w14:textId="7C912210" w:rsidR="1587D187" w:rsidRDefault="1587D187" w:rsidP="43297E51">
      <w:pPr>
        <w:rPr>
          <w:rFonts w:ascii="segoe" w:eastAsia="segoe" w:hAnsi="segoe" w:cs="segoe"/>
        </w:rPr>
      </w:pPr>
    </w:p>
    <w:p w14:paraId="3D87F989" w14:textId="70BC5C6F" w:rsidR="1587D187" w:rsidRPr="00990CCC" w:rsidRDefault="43297E51" w:rsidP="43297E51">
      <w:pPr>
        <w:rPr>
          <w:rFonts w:ascii="segoe" w:eastAsia="segoe" w:hAnsi="segoe" w:cs="segoe"/>
          <w:b/>
          <w:bCs/>
        </w:rPr>
      </w:pPr>
      <w:r w:rsidRPr="00990CCC">
        <w:rPr>
          <w:rFonts w:ascii="segoe" w:eastAsia="segoe" w:hAnsi="segoe" w:cs="segoe"/>
          <w:b/>
          <w:bCs/>
        </w:rPr>
        <w:t>Labels (column name: Defective):</w:t>
      </w:r>
    </w:p>
    <w:p w14:paraId="1B593AA6" w14:textId="1F3447D8" w:rsidR="1587D187" w:rsidRDefault="43297E51" w:rsidP="43297E51">
      <w:pPr>
        <w:pStyle w:val="ListParagraph"/>
        <w:numPr>
          <w:ilvl w:val="0"/>
          <w:numId w:val="2"/>
        </w:numPr>
      </w:pPr>
      <w:r w:rsidRPr="43297E51">
        <w:rPr>
          <w:rFonts w:ascii="segoe" w:eastAsia="segoe" w:hAnsi="segoe" w:cs="segoe"/>
          <w:b/>
          <w:bCs/>
        </w:rPr>
        <w:t>yes</w:t>
      </w:r>
      <w:r w:rsidRPr="43297E51">
        <w:rPr>
          <w:rFonts w:ascii="segoe" w:eastAsia="segoe" w:hAnsi="segoe" w:cs="segoe"/>
        </w:rPr>
        <w:t xml:space="preserve"> – the waterpoint is nonfunctional – this is the positive class in this problem</w:t>
      </w:r>
    </w:p>
    <w:p w14:paraId="639592D3" w14:textId="0E885495" w:rsidR="1587D187" w:rsidRDefault="43297E51" w:rsidP="43297E51">
      <w:pPr>
        <w:pStyle w:val="ListParagraph"/>
        <w:numPr>
          <w:ilvl w:val="0"/>
          <w:numId w:val="2"/>
        </w:numPr>
      </w:pPr>
      <w:r w:rsidRPr="43297E51">
        <w:rPr>
          <w:rFonts w:ascii="segoe" w:eastAsia="segoe" w:hAnsi="segoe" w:cs="segoe"/>
          <w:b/>
          <w:bCs/>
        </w:rPr>
        <w:t>no</w:t>
      </w:r>
      <w:r w:rsidRPr="43297E51">
        <w:rPr>
          <w:rFonts w:ascii="segoe" w:eastAsia="segoe" w:hAnsi="segoe" w:cs="segoe"/>
        </w:rPr>
        <w:t xml:space="preserve"> – the waterpoint is functional and there are no repairs needed</w:t>
      </w:r>
    </w:p>
    <w:p w14:paraId="1F314234" w14:textId="1FFFFC47" w:rsidR="1587D187" w:rsidRDefault="43297E51" w:rsidP="43297E51">
      <w:pPr>
        <w:rPr>
          <w:rFonts w:ascii="segoe" w:eastAsia="segoe" w:hAnsi="segoe" w:cs="segoe"/>
        </w:rPr>
      </w:pPr>
      <w:r w:rsidRPr="43297E51">
        <w:rPr>
          <w:rFonts w:ascii="segoe" w:eastAsia="segoe" w:hAnsi="segoe" w:cs="segoe"/>
        </w:rPr>
        <w:t>If a working waterpoint is wrongly classified as faulty (false positive), the cost involved might include a technician visit and inspection; however, if a non-functional waterpoint is classified as functional (false negative), then there is no action taken, and there is consequently a significant social cost. Hence, there is a much higher penalty for false positives.</w:t>
      </w:r>
    </w:p>
    <w:p w14:paraId="699EEFE2" w14:textId="77777777" w:rsidR="00990CCC" w:rsidRDefault="00990CCC" w:rsidP="43297E51">
      <w:pPr>
        <w:rPr>
          <w:rFonts w:ascii="segoe" w:eastAsia="segoe" w:hAnsi="segoe" w:cs="segoe"/>
        </w:rPr>
      </w:pPr>
    </w:p>
    <w:p w14:paraId="44EDF146" w14:textId="15048640" w:rsidR="1587D187" w:rsidRDefault="43297E51" w:rsidP="43297E51">
      <w:pPr>
        <w:rPr>
          <w:rFonts w:ascii="segoe" w:eastAsia="segoe" w:hAnsi="segoe" w:cs="segoe"/>
        </w:rPr>
      </w:pPr>
      <w:r w:rsidRPr="43297E51">
        <w:rPr>
          <w:rFonts w:ascii="segoe" w:eastAsia="segoe" w:hAnsi="segoe" w:cs="segoe"/>
        </w:rPr>
        <w:lastRenderedPageBreak/>
        <w:t>Your model will be scored as follows:</w:t>
      </w:r>
    </w:p>
    <w:p w14:paraId="758C2033" w14:textId="42EBDF85" w:rsidR="1587D187" w:rsidRDefault="43297E51" w:rsidP="43297E51">
      <w:pPr>
        <w:jc w:val="center"/>
        <w:rPr>
          <w:rFonts w:ascii="segoe" w:eastAsia="segoe" w:hAnsi="segoe" w:cs="segoe"/>
        </w:rPr>
      </w:pPr>
      <w:r w:rsidRPr="43297E51">
        <w:rPr>
          <w:rFonts w:ascii="segoe" w:eastAsia="segoe" w:hAnsi="segoe" w:cs="segoe"/>
          <w:b/>
          <w:bCs/>
        </w:rPr>
        <w:t>Weighted error rate = 0.9 * FNR + 0.1 * FPR,</w:t>
      </w:r>
    </w:p>
    <w:p w14:paraId="652E13A9" w14:textId="51BB00F0" w:rsidR="1587D187" w:rsidRDefault="43297E51" w:rsidP="43297E51">
      <w:pPr>
        <w:rPr>
          <w:rFonts w:ascii="segoe" w:eastAsia="segoe" w:hAnsi="segoe" w:cs="segoe"/>
        </w:rPr>
      </w:pPr>
      <w:r w:rsidRPr="43297E51">
        <w:rPr>
          <w:rFonts w:ascii="segoe" w:eastAsia="segoe" w:hAnsi="segoe" w:cs="segoe"/>
        </w:rPr>
        <w:t>where FNR = false negative rate and FPR = false positive rate</w:t>
      </w:r>
    </w:p>
    <w:p w14:paraId="3C695190" w14:textId="011487EC" w:rsidR="1587D187" w:rsidRDefault="43297E51" w:rsidP="43297E51">
      <w:pPr>
        <w:rPr>
          <w:rFonts w:ascii="segoe" w:eastAsia="segoe" w:hAnsi="segoe" w:cs="segoe"/>
        </w:rPr>
      </w:pPr>
      <w:r w:rsidRPr="43297E51">
        <w:rPr>
          <w:rFonts w:ascii="segoe" w:eastAsia="segoe" w:hAnsi="segoe" w:cs="segoe"/>
        </w:rPr>
        <w:t xml:space="preserve"> </w:t>
      </w:r>
      <w:r w:rsidRPr="43297E51">
        <w:rPr>
          <w:rFonts w:ascii="segoe" w:eastAsia="segoe" w:hAnsi="segoe" w:cs="segoe"/>
          <w:b/>
          <w:bCs/>
        </w:rPr>
        <w:t xml:space="preserve">What to submit: </w:t>
      </w:r>
    </w:p>
    <w:p w14:paraId="0C083895" w14:textId="7FAB9DF7" w:rsidR="1587D187" w:rsidRDefault="43297E51" w:rsidP="43297E51">
      <w:pPr>
        <w:pStyle w:val="ListParagraph"/>
        <w:numPr>
          <w:ilvl w:val="0"/>
          <w:numId w:val="1"/>
        </w:numPr>
      </w:pPr>
      <w:r w:rsidRPr="43297E51">
        <w:rPr>
          <w:rFonts w:ascii="segoe" w:eastAsia="segoe" w:hAnsi="segoe" w:cs="segoe"/>
        </w:rPr>
        <w:t>Output: You should create a csv in the format given in the example below:</w:t>
      </w:r>
    </w:p>
    <w:tbl>
      <w:tblPr>
        <w:tblStyle w:val="TableGrid"/>
        <w:tblW w:w="0" w:type="auto"/>
        <w:tblLayout w:type="fixed"/>
        <w:tblLook w:val="06A0" w:firstRow="1" w:lastRow="0" w:firstColumn="1" w:lastColumn="0" w:noHBand="1" w:noVBand="1"/>
      </w:tblPr>
      <w:tblGrid>
        <w:gridCol w:w="720"/>
        <w:gridCol w:w="1740"/>
      </w:tblGrid>
      <w:tr w:rsidR="1587D187" w14:paraId="60485F04" w14:textId="77777777" w:rsidTr="43297E51">
        <w:tc>
          <w:tcPr>
            <w:tcW w:w="720" w:type="dxa"/>
          </w:tcPr>
          <w:p w14:paraId="630F61C0" w14:textId="264F69D9" w:rsidR="1587D187" w:rsidRDefault="43297E51" w:rsidP="43297E51">
            <w:pPr>
              <w:rPr>
                <w:rFonts w:ascii="segoe" w:eastAsia="segoe" w:hAnsi="segoe" w:cs="segoe"/>
              </w:rPr>
            </w:pPr>
            <w:r w:rsidRPr="43297E51">
              <w:rPr>
                <w:rFonts w:ascii="segoe" w:eastAsia="segoe" w:hAnsi="segoe" w:cs="segoe"/>
              </w:rPr>
              <w:t>id</w:t>
            </w:r>
          </w:p>
        </w:tc>
        <w:tc>
          <w:tcPr>
            <w:tcW w:w="1740" w:type="dxa"/>
          </w:tcPr>
          <w:p w14:paraId="57B33320" w14:textId="019859D2" w:rsidR="1587D187" w:rsidRDefault="00990CCC" w:rsidP="43297E51">
            <w:pPr>
              <w:spacing w:line="259" w:lineRule="auto"/>
              <w:rPr>
                <w:rFonts w:ascii="segoe" w:eastAsia="segoe" w:hAnsi="segoe" w:cs="segoe"/>
                <w:b/>
                <w:bCs/>
              </w:rPr>
            </w:pPr>
            <w:r>
              <w:rPr>
                <w:rFonts w:ascii="segoe" w:eastAsia="segoe" w:hAnsi="segoe" w:cs="segoe"/>
              </w:rPr>
              <w:t>d</w:t>
            </w:r>
            <w:r w:rsidR="43297E51" w:rsidRPr="43297E51">
              <w:rPr>
                <w:rFonts w:ascii="segoe" w:eastAsia="segoe" w:hAnsi="segoe" w:cs="segoe"/>
              </w:rPr>
              <w:t>efective</w:t>
            </w:r>
          </w:p>
        </w:tc>
      </w:tr>
      <w:tr w:rsidR="1587D187" w14:paraId="55C086C9" w14:textId="77777777" w:rsidTr="43297E51">
        <w:tc>
          <w:tcPr>
            <w:tcW w:w="720" w:type="dxa"/>
          </w:tcPr>
          <w:p w14:paraId="4BCEA594" w14:textId="2F1FE593" w:rsidR="1587D187" w:rsidRDefault="43297E51" w:rsidP="43297E51">
            <w:pPr>
              <w:rPr>
                <w:rFonts w:ascii="segoe" w:eastAsia="segoe" w:hAnsi="segoe" w:cs="segoe"/>
              </w:rPr>
            </w:pPr>
            <w:r w:rsidRPr="43297E51">
              <w:rPr>
                <w:rFonts w:ascii="segoe" w:eastAsia="segoe" w:hAnsi="segoe" w:cs="segoe"/>
              </w:rPr>
              <w:t>101</w:t>
            </w:r>
          </w:p>
        </w:tc>
        <w:tc>
          <w:tcPr>
            <w:tcW w:w="1740" w:type="dxa"/>
          </w:tcPr>
          <w:p w14:paraId="27F80473" w14:textId="089C340D" w:rsidR="1587D187" w:rsidRDefault="43297E51" w:rsidP="43297E51">
            <w:pPr>
              <w:rPr>
                <w:rFonts w:ascii="segoe" w:eastAsia="segoe" w:hAnsi="segoe" w:cs="segoe"/>
              </w:rPr>
            </w:pPr>
            <w:r w:rsidRPr="43297E51">
              <w:rPr>
                <w:rFonts w:ascii="segoe" w:eastAsia="segoe" w:hAnsi="segoe" w:cs="segoe"/>
              </w:rPr>
              <w:t>yes</w:t>
            </w:r>
          </w:p>
        </w:tc>
      </w:tr>
      <w:tr w:rsidR="1587D187" w14:paraId="56DB38C6" w14:textId="77777777" w:rsidTr="43297E51">
        <w:tc>
          <w:tcPr>
            <w:tcW w:w="720" w:type="dxa"/>
          </w:tcPr>
          <w:p w14:paraId="6C6A4300" w14:textId="738E7483" w:rsidR="1587D187" w:rsidRDefault="43297E51" w:rsidP="43297E51">
            <w:pPr>
              <w:rPr>
                <w:rFonts w:ascii="segoe" w:eastAsia="segoe" w:hAnsi="segoe" w:cs="segoe"/>
              </w:rPr>
            </w:pPr>
            <w:r w:rsidRPr="43297E51">
              <w:rPr>
                <w:rFonts w:ascii="segoe" w:eastAsia="segoe" w:hAnsi="segoe" w:cs="segoe"/>
              </w:rPr>
              <w:t>102</w:t>
            </w:r>
          </w:p>
        </w:tc>
        <w:tc>
          <w:tcPr>
            <w:tcW w:w="1740" w:type="dxa"/>
          </w:tcPr>
          <w:p w14:paraId="52DAF432" w14:textId="25517A0B" w:rsidR="1587D187" w:rsidRDefault="43297E51" w:rsidP="43297E51">
            <w:pPr>
              <w:rPr>
                <w:rFonts w:ascii="segoe" w:eastAsia="segoe" w:hAnsi="segoe" w:cs="segoe"/>
              </w:rPr>
            </w:pPr>
            <w:r w:rsidRPr="43297E51">
              <w:rPr>
                <w:rFonts w:ascii="segoe" w:eastAsia="segoe" w:hAnsi="segoe" w:cs="segoe"/>
              </w:rPr>
              <w:t>no</w:t>
            </w:r>
          </w:p>
        </w:tc>
      </w:tr>
      <w:tr w:rsidR="1587D187" w14:paraId="609BE24A" w14:textId="77777777" w:rsidTr="43297E51">
        <w:tc>
          <w:tcPr>
            <w:tcW w:w="720" w:type="dxa"/>
          </w:tcPr>
          <w:p w14:paraId="74657B2A" w14:textId="6351F90B" w:rsidR="1587D187" w:rsidRDefault="43297E51" w:rsidP="43297E51">
            <w:pPr>
              <w:rPr>
                <w:rFonts w:ascii="segoe" w:eastAsia="segoe" w:hAnsi="segoe" w:cs="segoe"/>
              </w:rPr>
            </w:pPr>
            <w:r w:rsidRPr="43297E51">
              <w:rPr>
                <w:rFonts w:ascii="segoe" w:eastAsia="segoe" w:hAnsi="segoe" w:cs="segoe"/>
              </w:rPr>
              <w:t>103</w:t>
            </w:r>
          </w:p>
        </w:tc>
        <w:tc>
          <w:tcPr>
            <w:tcW w:w="1740" w:type="dxa"/>
          </w:tcPr>
          <w:p w14:paraId="09CC38F6" w14:textId="7A40B42E" w:rsidR="1587D187" w:rsidRDefault="43297E51" w:rsidP="43297E51">
            <w:pPr>
              <w:rPr>
                <w:rFonts w:ascii="segoe" w:eastAsia="segoe" w:hAnsi="segoe" w:cs="segoe"/>
              </w:rPr>
            </w:pPr>
            <w:r w:rsidRPr="43297E51">
              <w:rPr>
                <w:rFonts w:ascii="segoe" w:eastAsia="segoe" w:hAnsi="segoe" w:cs="segoe"/>
              </w:rPr>
              <w:t>no</w:t>
            </w:r>
          </w:p>
        </w:tc>
      </w:tr>
      <w:tr w:rsidR="1587D187" w14:paraId="67978364" w14:textId="77777777" w:rsidTr="43297E51">
        <w:tc>
          <w:tcPr>
            <w:tcW w:w="720" w:type="dxa"/>
          </w:tcPr>
          <w:p w14:paraId="1082C507" w14:textId="43DA86F4" w:rsidR="1587D187" w:rsidRDefault="43297E51" w:rsidP="43297E51">
            <w:pPr>
              <w:rPr>
                <w:rFonts w:ascii="segoe" w:eastAsia="segoe" w:hAnsi="segoe" w:cs="segoe"/>
              </w:rPr>
            </w:pPr>
            <w:r w:rsidRPr="43297E51">
              <w:rPr>
                <w:rFonts w:ascii="segoe" w:eastAsia="segoe" w:hAnsi="segoe" w:cs="segoe"/>
              </w:rPr>
              <w:t>104</w:t>
            </w:r>
          </w:p>
        </w:tc>
        <w:tc>
          <w:tcPr>
            <w:tcW w:w="1740" w:type="dxa"/>
          </w:tcPr>
          <w:p w14:paraId="479B14DD" w14:textId="01AE8A0C" w:rsidR="1587D187" w:rsidRDefault="43297E51" w:rsidP="43297E51">
            <w:pPr>
              <w:rPr>
                <w:rFonts w:ascii="segoe" w:eastAsia="segoe" w:hAnsi="segoe" w:cs="segoe"/>
              </w:rPr>
            </w:pPr>
            <w:r w:rsidRPr="43297E51">
              <w:rPr>
                <w:rFonts w:ascii="segoe" w:eastAsia="segoe" w:hAnsi="segoe" w:cs="segoe"/>
              </w:rPr>
              <w:t>yes</w:t>
            </w:r>
          </w:p>
        </w:tc>
      </w:tr>
      <w:tr w:rsidR="1587D187" w14:paraId="01F6BD4E" w14:textId="77777777" w:rsidTr="43297E51">
        <w:tc>
          <w:tcPr>
            <w:tcW w:w="720" w:type="dxa"/>
          </w:tcPr>
          <w:p w14:paraId="1C6A9A41" w14:textId="3D1F4260" w:rsidR="1587D187" w:rsidRDefault="43297E51" w:rsidP="43297E51">
            <w:pPr>
              <w:rPr>
                <w:rFonts w:ascii="segoe" w:eastAsia="segoe" w:hAnsi="segoe" w:cs="segoe"/>
              </w:rPr>
            </w:pPr>
            <w:r w:rsidRPr="43297E51">
              <w:rPr>
                <w:rFonts w:ascii="segoe" w:eastAsia="segoe" w:hAnsi="segoe" w:cs="segoe"/>
              </w:rPr>
              <w:t>105</w:t>
            </w:r>
          </w:p>
        </w:tc>
        <w:tc>
          <w:tcPr>
            <w:tcW w:w="1740" w:type="dxa"/>
          </w:tcPr>
          <w:p w14:paraId="64737666" w14:textId="1A1321C1" w:rsidR="1587D187" w:rsidRDefault="43297E51" w:rsidP="43297E51">
            <w:pPr>
              <w:rPr>
                <w:rFonts w:ascii="segoe" w:eastAsia="segoe" w:hAnsi="segoe" w:cs="segoe"/>
              </w:rPr>
            </w:pPr>
            <w:r w:rsidRPr="43297E51">
              <w:rPr>
                <w:rFonts w:ascii="segoe" w:eastAsia="segoe" w:hAnsi="segoe" w:cs="segoe"/>
              </w:rPr>
              <w:t>no</w:t>
            </w:r>
          </w:p>
        </w:tc>
      </w:tr>
    </w:tbl>
    <w:p w14:paraId="08EB668F" w14:textId="3E08B131" w:rsidR="00FD321F" w:rsidRDefault="00FD321F" w:rsidP="43297E51">
      <w:pPr>
        <w:rPr>
          <w:rFonts w:ascii="segoe" w:eastAsia="segoe" w:hAnsi="segoe" w:cs="segoe"/>
          <w:b/>
        </w:rPr>
      </w:pPr>
      <w:r>
        <w:rPr>
          <w:rFonts w:ascii="segoe" w:eastAsia="segoe" w:hAnsi="segoe" w:cs="segoe"/>
        </w:rPr>
        <w:t xml:space="preserve">Please name the csv in the format :  </w:t>
      </w:r>
      <w:r w:rsidRPr="00FD321F">
        <w:rPr>
          <w:rFonts w:ascii="segoe" w:eastAsia="segoe" w:hAnsi="segoe" w:cs="segoe"/>
          <w:b/>
        </w:rPr>
        <w:t>TeamMember1EmpID_TeamMember2EmpID.cs</w:t>
      </w:r>
      <w:r>
        <w:rPr>
          <w:rFonts w:ascii="segoe" w:eastAsia="segoe" w:hAnsi="segoe" w:cs="segoe"/>
          <w:b/>
        </w:rPr>
        <w:t>v</w:t>
      </w:r>
    </w:p>
    <w:p w14:paraId="122A59CA" w14:textId="393118EB" w:rsidR="00FD321F" w:rsidRPr="00B53B2C" w:rsidRDefault="00FD321F" w:rsidP="43297E51">
      <w:pPr>
        <w:rPr>
          <w:rFonts w:ascii="segoe" w:eastAsia="segoe" w:hAnsi="segoe" w:cs="segoe"/>
        </w:rPr>
      </w:pPr>
      <w:r w:rsidRPr="00E17193">
        <w:rPr>
          <w:rFonts w:ascii="segoe" w:eastAsia="segoe" w:hAnsi="segoe" w:cs="segoe"/>
        </w:rPr>
        <w:t>Ex : If the Employee ID of Team Member 1 is F0</w:t>
      </w:r>
      <w:r w:rsidR="00E17193" w:rsidRPr="00E17193">
        <w:rPr>
          <w:rFonts w:ascii="segoe" w:eastAsia="segoe" w:hAnsi="segoe" w:cs="segoe"/>
        </w:rPr>
        <w:t>01 and 2 is F002 then the file is to be named as</w:t>
      </w:r>
      <w:r w:rsidR="00E17193">
        <w:rPr>
          <w:rFonts w:ascii="segoe" w:eastAsia="segoe" w:hAnsi="segoe" w:cs="segoe"/>
          <w:b/>
        </w:rPr>
        <w:t xml:space="preserve"> F001_F002.csv</w:t>
      </w:r>
      <w:r w:rsidR="00E17193">
        <w:rPr>
          <w:rFonts w:ascii="segoe" w:eastAsia="segoe" w:hAnsi="segoe" w:cs="segoe"/>
        </w:rPr>
        <w:t xml:space="preserve">. In case the team has only a single member name as </w:t>
      </w:r>
      <w:r w:rsidR="00E17193" w:rsidRPr="00E17193">
        <w:rPr>
          <w:rFonts w:ascii="segoe" w:eastAsia="segoe" w:hAnsi="segoe" w:cs="segoe"/>
          <w:b/>
        </w:rPr>
        <w:t>F001.csv</w:t>
      </w:r>
      <w:r w:rsidR="00B53B2C">
        <w:rPr>
          <w:rFonts w:ascii="segoe" w:eastAsia="segoe" w:hAnsi="segoe" w:cs="segoe"/>
          <w:b/>
        </w:rPr>
        <w:t xml:space="preserve">. </w:t>
      </w:r>
      <w:r w:rsidR="00B53B2C" w:rsidRPr="00B53B2C">
        <w:rPr>
          <w:rFonts w:ascii="segoe" w:eastAsia="segoe" w:hAnsi="segoe" w:cs="segoe"/>
        </w:rPr>
        <w:t>Download the file to your local machine</w:t>
      </w:r>
    </w:p>
    <w:p w14:paraId="2C323386" w14:textId="13D2D46C" w:rsidR="00B53B2C" w:rsidRPr="00B53B2C" w:rsidRDefault="43297E51" w:rsidP="00C22E4B">
      <w:pPr>
        <w:pStyle w:val="ListParagraph"/>
        <w:numPr>
          <w:ilvl w:val="0"/>
          <w:numId w:val="1"/>
        </w:numPr>
        <w:rPr>
          <w:rFonts w:ascii="segoe" w:eastAsia="segoe" w:hAnsi="segoe" w:cs="segoe"/>
        </w:rPr>
      </w:pPr>
      <w:r w:rsidRPr="00B53B2C">
        <w:rPr>
          <w:rFonts w:ascii="segoe" w:eastAsia="segoe" w:hAnsi="segoe" w:cs="segoe"/>
          <w:b/>
        </w:rPr>
        <w:t>Code:</w:t>
      </w:r>
      <w:r w:rsidRPr="00B53B2C">
        <w:rPr>
          <w:rFonts w:ascii="segoe" w:eastAsia="segoe" w:hAnsi="segoe" w:cs="segoe"/>
        </w:rPr>
        <w:t xml:space="preserve"> please submit the code used to generate your predictions. Accepted formats are .</w:t>
      </w:r>
      <w:proofErr w:type="spellStart"/>
      <w:r w:rsidRPr="00B53B2C">
        <w:rPr>
          <w:rFonts w:ascii="segoe" w:eastAsia="segoe" w:hAnsi="segoe" w:cs="segoe"/>
        </w:rPr>
        <w:t>ipynb</w:t>
      </w:r>
      <w:proofErr w:type="spellEnd"/>
      <w:r w:rsidRPr="00B53B2C">
        <w:rPr>
          <w:rFonts w:ascii="segoe" w:eastAsia="segoe" w:hAnsi="segoe" w:cs="segoe"/>
        </w:rPr>
        <w:t>, .</w:t>
      </w:r>
      <w:proofErr w:type="spellStart"/>
      <w:r w:rsidRPr="00B53B2C">
        <w:rPr>
          <w:rFonts w:ascii="segoe" w:eastAsia="segoe" w:hAnsi="segoe" w:cs="segoe"/>
        </w:rPr>
        <w:t>py</w:t>
      </w:r>
      <w:proofErr w:type="spellEnd"/>
      <w:r w:rsidRPr="00B53B2C">
        <w:rPr>
          <w:rFonts w:ascii="segoe" w:eastAsia="segoe" w:hAnsi="segoe" w:cs="segoe"/>
        </w:rPr>
        <w:t xml:space="preserve"> and .R. Please read the triathlon rules for more information.</w:t>
      </w:r>
      <w:r w:rsidR="00E17193" w:rsidRPr="00B53B2C">
        <w:rPr>
          <w:rFonts w:ascii="segoe" w:eastAsia="segoe" w:hAnsi="segoe" w:cs="segoe"/>
        </w:rPr>
        <w:t xml:space="preserve"> Please name the code file in the same format as mentioned above</w:t>
      </w:r>
      <w:r w:rsidR="00D0383F" w:rsidRPr="00B53B2C">
        <w:rPr>
          <w:rFonts w:ascii="segoe" w:eastAsia="segoe" w:hAnsi="segoe" w:cs="segoe"/>
        </w:rPr>
        <w:t xml:space="preserve">. Ex. </w:t>
      </w:r>
      <w:r w:rsidR="00D0383F" w:rsidRPr="00B53B2C">
        <w:rPr>
          <w:rFonts w:ascii="segoe" w:eastAsia="segoe" w:hAnsi="segoe" w:cs="segoe"/>
          <w:b/>
        </w:rPr>
        <w:t>F001_F002.ipynb (or .</w:t>
      </w:r>
      <w:proofErr w:type="spellStart"/>
      <w:r w:rsidR="00D0383F" w:rsidRPr="00B53B2C">
        <w:rPr>
          <w:rFonts w:ascii="segoe" w:eastAsia="segoe" w:hAnsi="segoe" w:cs="segoe"/>
          <w:b/>
        </w:rPr>
        <w:t>py</w:t>
      </w:r>
      <w:proofErr w:type="spellEnd"/>
      <w:r w:rsidR="00D0383F" w:rsidRPr="00B53B2C">
        <w:rPr>
          <w:rFonts w:ascii="segoe" w:eastAsia="segoe" w:hAnsi="segoe" w:cs="segoe"/>
          <w:b/>
        </w:rPr>
        <w:t xml:space="preserve"> or .R)</w:t>
      </w:r>
      <w:r w:rsidR="00B53B2C" w:rsidRPr="00B53B2C">
        <w:rPr>
          <w:rFonts w:ascii="segoe" w:eastAsia="segoe" w:hAnsi="segoe" w:cs="segoe"/>
          <w:b/>
        </w:rPr>
        <w:t xml:space="preserve">. </w:t>
      </w:r>
      <w:r w:rsidR="00B53B2C" w:rsidRPr="00B53B2C">
        <w:rPr>
          <w:rFonts w:ascii="segoe" w:eastAsia="segoe" w:hAnsi="segoe" w:cs="segoe"/>
        </w:rPr>
        <w:t>Download the file to your local machine</w:t>
      </w:r>
      <w:r w:rsidR="00B53B2C">
        <w:rPr>
          <w:rFonts w:ascii="segoe" w:eastAsia="segoe" w:hAnsi="segoe" w:cs="segoe"/>
        </w:rPr>
        <w:t>.</w:t>
      </w:r>
    </w:p>
    <w:p w14:paraId="7D548940" w14:textId="4D87E714" w:rsidR="00D0383F" w:rsidRDefault="00D0383F" w:rsidP="00604CCF">
      <w:pPr>
        <w:pStyle w:val="ListParagraph"/>
        <w:rPr>
          <w:rFonts w:ascii="segoe" w:eastAsia="segoe" w:hAnsi="segoe" w:cs="segoe"/>
          <w:b/>
        </w:rPr>
      </w:pPr>
      <w:bookmarkStart w:id="0" w:name="_GoBack"/>
      <w:bookmarkEnd w:id="0"/>
    </w:p>
    <w:p w14:paraId="6B93ABAC" w14:textId="0CC6A5B1" w:rsidR="00604CCF" w:rsidRPr="00824DCF" w:rsidRDefault="00604CCF" w:rsidP="00604CCF">
      <w:pPr>
        <w:pStyle w:val="ListParagraph"/>
        <w:numPr>
          <w:ilvl w:val="0"/>
          <w:numId w:val="1"/>
        </w:numPr>
        <w:rPr>
          <w:rFonts w:ascii="segoe" w:eastAsia="segoe" w:hAnsi="segoe" w:cs="segoe"/>
        </w:rPr>
      </w:pPr>
      <w:r>
        <w:rPr>
          <w:rFonts w:ascii="segoe" w:eastAsia="segoe" w:hAnsi="segoe" w:cs="segoe"/>
        </w:rPr>
        <w:t>Put both files into a folder and create the zip in the same format as shown above</w:t>
      </w:r>
      <w:r w:rsidR="00824DCF">
        <w:rPr>
          <w:rFonts w:ascii="segoe" w:eastAsia="segoe" w:hAnsi="segoe" w:cs="segoe"/>
        </w:rPr>
        <w:t xml:space="preserve">. Ex. : </w:t>
      </w:r>
      <w:r w:rsidR="00824DCF" w:rsidRPr="00824DCF">
        <w:rPr>
          <w:rFonts w:ascii="segoe" w:eastAsia="segoe" w:hAnsi="segoe" w:cs="segoe"/>
          <w:b/>
        </w:rPr>
        <w:t>F001_F002.zip</w:t>
      </w:r>
    </w:p>
    <w:p w14:paraId="4FFB8235" w14:textId="77777777" w:rsidR="004D01A5" w:rsidRDefault="00824DCF" w:rsidP="00604CCF">
      <w:pPr>
        <w:pStyle w:val="ListParagraph"/>
        <w:numPr>
          <w:ilvl w:val="0"/>
          <w:numId w:val="1"/>
        </w:numPr>
        <w:rPr>
          <w:rFonts w:ascii="segoe" w:eastAsia="segoe" w:hAnsi="segoe" w:cs="segoe"/>
        </w:rPr>
      </w:pPr>
      <w:r>
        <w:rPr>
          <w:rFonts w:ascii="segoe" w:eastAsia="segoe" w:hAnsi="segoe" w:cs="segoe"/>
        </w:rPr>
        <w:t xml:space="preserve">Upload the csv </w:t>
      </w:r>
      <w:r w:rsidR="004D01A5">
        <w:rPr>
          <w:rFonts w:ascii="segoe" w:eastAsia="segoe" w:hAnsi="segoe" w:cs="segoe"/>
        </w:rPr>
        <w:t xml:space="preserve">on Hive at the submission bucket provided here : </w:t>
      </w:r>
    </w:p>
    <w:p w14:paraId="5767F35A" w14:textId="41FF64EF" w:rsidR="004D01A5" w:rsidRPr="004D01A5" w:rsidRDefault="002004E7" w:rsidP="002D70E3">
      <w:pPr>
        <w:pStyle w:val="ListParagraph"/>
        <w:rPr>
          <w:rFonts w:eastAsia="Times New Roman"/>
          <w:color w:val="000000"/>
          <w:sz w:val="24"/>
          <w:szCs w:val="24"/>
        </w:rPr>
      </w:pPr>
      <w:hyperlink r:id="rId7" w:history="1">
        <w:r w:rsidRPr="00CC4061">
          <w:rPr>
            <w:rStyle w:val="Hyperlink"/>
            <w:rFonts w:eastAsia="Times New Roman"/>
            <w:sz w:val="24"/>
            <w:szCs w:val="24"/>
          </w:rPr>
          <w:t>http://hive.fractalanalytics.com/course/view.php?id=433</w:t>
        </w:r>
      </w:hyperlink>
      <w:r w:rsidR="004D01A5" w:rsidRPr="004D01A5">
        <w:rPr>
          <w:rFonts w:eastAsia="Times New Roman"/>
          <w:color w:val="000000"/>
          <w:sz w:val="24"/>
          <w:szCs w:val="24"/>
        </w:rPr>
        <w:t xml:space="preserve"> </w:t>
      </w:r>
    </w:p>
    <w:p w14:paraId="3BCF28C1" w14:textId="7FC1FC5D" w:rsidR="00824DCF" w:rsidRPr="00604CCF" w:rsidRDefault="00824DCF" w:rsidP="004D01A5">
      <w:pPr>
        <w:pStyle w:val="ListParagraph"/>
        <w:rPr>
          <w:rFonts w:ascii="segoe" w:eastAsia="segoe" w:hAnsi="segoe" w:cs="segoe"/>
        </w:rPr>
      </w:pPr>
      <w:r>
        <w:rPr>
          <w:rFonts w:ascii="segoe" w:eastAsia="segoe" w:hAnsi="segoe" w:cs="segoe"/>
        </w:rPr>
        <w:t xml:space="preserve"> </w:t>
      </w:r>
    </w:p>
    <w:sectPr w:rsidR="00824DCF" w:rsidRPr="00604CC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B2DD9" w14:textId="77777777" w:rsidR="00000000" w:rsidRDefault="00AC1419">
      <w:pPr>
        <w:spacing w:after="0" w:line="240" w:lineRule="auto"/>
      </w:pPr>
      <w:r>
        <w:separator/>
      </w:r>
    </w:p>
  </w:endnote>
  <w:endnote w:type="continuationSeparator" w:id="0">
    <w:p w14:paraId="594C21BD" w14:textId="77777777" w:rsidR="00000000" w:rsidRDefault="00AC1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1587D187" w14:paraId="4051E74B" w14:textId="77777777" w:rsidTr="1587D187">
      <w:tc>
        <w:tcPr>
          <w:tcW w:w="3120" w:type="dxa"/>
        </w:tcPr>
        <w:p w14:paraId="7853D523" w14:textId="78A8D390" w:rsidR="1587D187" w:rsidRDefault="1587D187" w:rsidP="1587D187">
          <w:pPr>
            <w:pStyle w:val="Header"/>
            <w:ind w:left="-115"/>
          </w:pPr>
        </w:p>
      </w:tc>
      <w:tc>
        <w:tcPr>
          <w:tcW w:w="3120" w:type="dxa"/>
        </w:tcPr>
        <w:p w14:paraId="7BA333AA" w14:textId="295E0D0A" w:rsidR="1587D187" w:rsidRDefault="1587D187" w:rsidP="1587D187">
          <w:pPr>
            <w:pStyle w:val="Header"/>
            <w:jc w:val="center"/>
          </w:pPr>
        </w:p>
      </w:tc>
      <w:tc>
        <w:tcPr>
          <w:tcW w:w="3120" w:type="dxa"/>
        </w:tcPr>
        <w:p w14:paraId="3CF10A23" w14:textId="2E2F142E" w:rsidR="1587D187" w:rsidRDefault="1587D187" w:rsidP="1587D187">
          <w:pPr>
            <w:pStyle w:val="Header"/>
            <w:ind w:right="-115"/>
            <w:jc w:val="right"/>
          </w:pPr>
        </w:p>
      </w:tc>
    </w:tr>
  </w:tbl>
  <w:p w14:paraId="6F5D8D2D" w14:textId="46275CFE" w:rsidR="1587D187" w:rsidRDefault="1587D187" w:rsidP="1587D1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8E417B" w14:textId="77777777" w:rsidR="00000000" w:rsidRDefault="00AC1419">
      <w:pPr>
        <w:spacing w:after="0" w:line="240" w:lineRule="auto"/>
      </w:pPr>
      <w:r>
        <w:separator/>
      </w:r>
    </w:p>
  </w:footnote>
  <w:footnote w:type="continuationSeparator" w:id="0">
    <w:p w14:paraId="36E1E71B" w14:textId="77777777" w:rsidR="00000000" w:rsidRDefault="00AC1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1587D187" w14:paraId="5418EDE0" w14:textId="77777777" w:rsidTr="1587D187">
      <w:tc>
        <w:tcPr>
          <w:tcW w:w="3120" w:type="dxa"/>
        </w:tcPr>
        <w:p w14:paraId="2430AFD4" w14:textId="12D1A3C6" w:rsidR="1587D187" w:rsidRDefault="1587D187" w:rsidP="1587D187">
          <w:pPr>
            <w:pStyle w:val="Header"/>
            <w:ind w:left="-115"/>
          </w:pPr>
        </w:p>
      </w:tc>
      <w:tc>
        <w:tcPr>
          <w:tcW w:w="3120" w:type="dxa"/>
        </w:tcPr>
        <w:p w14:paraId="1BC32C93" w14:textId="5D8E160E" w:rsidR="1587D187" w:rsidRDefault="1587D187" w:rsidP="1587D187">
          <w:pPr>
            <w:pStyle w:val="Header"/>
            <w:jc w:val="center"/>
          </w:pPr>
        </w:p>
      </w:tc>
      <w:tc>
        <w:tcPr>
          <w:tcW w:w="3120" w:type="dxa"/>
        </w:tcPr>
        <w:p w14:paraId="115019F8" w14:textId="7C951FBA" w:rsidR="1587D187" w:rsidRDefault="1587D187" w:rsidP="1587D187">
          <w:pPr>
            <w:pStyle w:val="Header"/>
            <w:ind w:right="-115"/>
            <w:jc w:val="right"/>
          </w:pPr>
        </w:p>
      </w:tc>
    </w:tr>
  </w:tbl>
  <w:p w14:paraId="27EA5418" w14:textId="2AB648BC" w:rsidR="1587D187" w:rsidRDefault="1587D187" w:rsidP="1587D1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1485F"/>
    <w:multiLevelType w:val="hybridMultilevel"/>
    <w:tmpl w:val="62D895F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DA47478"/>
    <w:multiLevelType w:val="hybridMultilevel"/>
    <w:tmpl w:val="DCB46398"/>
    <w:lvl w:ilvl="0" w:tplc="239C8E1A">
      <w:start w:val="1"/>
      <w:numFmt w:val="decimal"/>
      <w:lvlText w:val="%1."/>
      <w:lvlJc w:val="left"/>
      <w:pPr>
        <w:ind w:left="720" w:hanging="360"/>
      </w:pPr>
    </w:lvl>
    <w:lvl w:ilvl="1" w:tplc="E87A1F28">
      <w:start w:val="1"/>
      <w:numFmt w:val="lowerLetter"/>
      <w:lvlText w:val="%2."/>
      <w:lvlJc w:val="left"/>
      <w:pPr>
        <w:ind w:left="1440" w:hanging="360"/>
      </w:pPr>
    </w:lvl>
    <w:lvl w:ilvl="2" w:tplc="BC2EE0DC">
      <w:start w:val="1"/>
      <w:numFmt w:val="lowerRoman"/>
      <w:lvlText w:val="%3."/>
      <w:lvlJc w:val="right"/>
      <w:pPr>
        <w:ind w:left="2160" w:hanging="180"/>
      </w:pPr>
    </w:lvl>
    <w:lvl w:ilvl="3" w:tplc="FFE4849E">
      <w:start w:val="1"/>
      <w:numFmt w:val="decimal"/>
      <w:lvlText w:val="%4."/>
      <w:lvlJc w:val="left"/>
      <w:pPr>
        <w:ind w:left="2880" w:hanging="360"/>
      </w:pPr>
    </w:lvl>
    <w:lvl w:ilvl="4" w:tplc="047EC5E0">
      <w:start w:val="1"/>
      <w:numFmt w:val="lowerLetter"/>
      <w:lvlText w:val="%5."/>
      <w:lvlJc w:val="left"/>
      <w:pPr>
        <w:ind w:left="3600" w:hanging="360"/>
      </w:pPr>
    </w:lvl>
    <w:lvl w:ilvl="5" w:tplc="CF76665E">
      <w:start w:val="1"/>
      <w:numFmt w:val="lowerRoman"/>
      <w:lvlText w:val="%6."/>
      <w:lvlJc w:val="right"/>
      <w:pPr>
        <w:ind w:left="4320" w:hanging="180"/>
      </w:pPr>
    </w:lvl>
    <w:lvl w:ilvl="6" w:tplc="A94C3612">
      <w:start w:val="1"/>
      <w:numFmt w:val="decimal"/>
      <w:lvlText w:val="%7."/>
      <w:lvlJc w:val="left"/>
      <w:pPr>
        <w:ind w:left="5040" w:hanging="360"/>
      </w:pPr>
    </w:lvl>
    <w:lvl w:ilvl="7" w:tplc="B658DB48">
      <w:start w:val="1"/>
      <w:numFmt w:val="lowerLetter"/>
      <w:lvlText w:val="%8."/>
      <w:lvlJc w:val="left"/>
      <w:pPr>
        <w:ind w:left="5760" w:hanging="360"/>
      </w:pPr>
    </w:lvl>
    <w:lvl w:ilvl="8" w:tplc="F6B413BE">
      <w:start w:val="1"/>
      <w:numFmt w:val="lowerRoman"/>
      <w:lvlText w:val="%9."/>
      <w:lvlJc w:val="right"/>
      <w:pPr>
        <w:ind w:left="6480" w:hanging="180"/>
      </w:pPr>
    </w:lvl>
  </w:abstractNum>
  <w:abstractNum w:abstractNumId="2" w15:restartNumberingAfterBreak="0">
    <w:nsid w:val="2AF94471"/>
    <w:multiLevelType w:val="hybridMultilevel"/>
    <w:tmpl w:val="C2827EC6"/>
    <w:lvl w:ilvl="0" w:tplc="F508E88E">
      <w:start w:val="1"/>
      <w:numFmt w:val="decimal"/>
      <w:lvlText w:val="%1."/>
      <w:lvlJc w:val="left"/>
      <w:pPr>
        <w:ind w:left="720" w:hanging="360"/>
      </w:pPr>
    </w:lvl>
    <w:lvl w:ilvl="1" w:tplc="40E88A74">
      <w:start w:val="1"/>
      <w:numFmt w:val="lowerLetter"/>
      <w:lvlText w:val="%2."/>
      <w:lvlJc w:val="left"/>
      <w:pPr>
        <w:ind w:left="1440" w:hanging="360"/>
      </w:pPr>
    </w:lvl>
    <w:lvl w:ilvl="2" w:tplc="26B2F96A">
      <w:start w:val="1"/>
      <w:numFmt w:val="lowerRoman"/>
      <w:lvlText w:val="%3."/>
      <w:lvlJc w:val="right"/>
      <w:pPr>
        <w:ind w:left="2160" w:hanging="180"/>
      </w:pPr>
    </w:lvl>
    <w:lvl w:ilvl="3" w:tplc="1A800976">
      <w:start w:val="1"/>
      <w:numFmt w:val="decimal"/>
      <w:lvlText w:val="%4."/>
      <w:lvlJc w:val="left"/>
      <w:pPr>
        <w:ind w:left="2880" w:hanging="360"/>
      </w:pPr>
    </w:lvl>
    <w:lvl w:ilvl="4" w:tplc="630E9A80">
      <w:start w:val="1"/>
      <w:numFmt w:val="lowerLetter"/>
      <w:lvlText w:val="%5."/>
      <w:lvlJc w:val="left"/>
      <w:pPr>
        <w:ind w:left="3600" w:hanging="360"/>
      </w:pPr>
    </w:lvl>
    <w:lvl w:ilvl="5" w:tplc="C92AC71E">
      <w:start w:val="1"/>
      <w:numFmt w:val="lowerRoman"/>
      <w:lvlText w:val="%6."/>
      <w:lvlJc w:val="right"/>
      <w:pPr>
        <w:ind w:left="4320" w:hanging="180"/>
      </w:pPr>
    </w:lvl>
    <w:lvl w:ilvl="6" w:tplc="75D01766">
      <w:start w:val="1"/>
      <w:numFmt w:val="decimal"/>
      <w:lvlText w:val="%7."/>
      <w:lvlJc w:val="left"/>
      <w:pPr>
        <w:ind w:left="5040" w:hanging="360"/>
      </w:pPr>
    </w:lvl>
    <w:lvl w:ilvl="7" w:tplc="03C0360C">
      <w:start w:val="1"/>
      <w:numFmt w:val="lowerLetter"/>
      <w:lvlText w:val="%8."/>
      <w:lvlJc w:val="left"/>
      <w:pPr>
        <w:ind w:left="5760" w:hanging="360"/>
      </w:pPr>
    </w:lvl>
    <w:lvl w:ilvl="8" w:tplc="C696F686">
      <w:start w:val="1"/>
      <w:numFmt w:val="lowerRoman"/>
      <w:lvlText w:val="%9."/>
      <w:lvlJc w:val="right"/>
      <w:pPr>
        <w:ind w:left="6480" w:hanging="180"/>
      </w:pPr>
    </w:lvl>
  </w:abstractNum>
  <w:abstractNum w:abstractNumId="3" w15:restartNumberingAfterBreak="0">
    <w:nsid w:val="2B995457"/>
    <w:multiLevelType w:val="hybridMultilevel"/>
    <w:tmpl w:val="A0B4B406"/>
    <w:lvl w:ilvl="0" w:tplc="C63C7C88">
      <w:start w:val="1"/>
      <w:numFmt w:val="bullet"/>
      <w:lvlText w:val=""/>
      <w:lvlJc w:val="left"/>
      <w:pPr>
        <w:ind w:left="720" w:hanging="360"/>
      </w:pPr>
      <w:rPr>
        <w:rFonts w:ascii="Symbol" w:hAnsi="Symbol" w:hint="default"/>
      </w:rPr>
    </w:lvl>
    <w:lvl w:ilvl="1" w:tplc="E78A5A24">
      <w:start w:val="1"/>
      <w:numFmt w:val="bullet"/>
      <w:lvlText w:val="o"/>
      <w:lvlJc w:val="left"/>
      <w:pPr>
        <w:ind w:left="1440" w:hanging="360"/>
      </w:pPr>
      <w:rPr>
        <w:rFonts w:ascii="Courier New" w:hAnsi="Courier New" w:hint="default"/>
      </w:rPr>
    </w:lvl>
    <w:lvl w:ilvl="2" w:tplc="A5148196">
      <w:start w:val="1"/>
      <w:numFmt w:val="bullet"/>
      <w:lvlText w:val=""/>
      <w:lvlJc w:val="left"/>
      <w:pPr>
        <w:ind w:left="2160" w:hanging="360"/>
      </w:pPr>
      <w:rPr>
        <w:rFonts w:ascii="Wingdings" w:hAnsi="Wingdings" w:hint="default"/>
      </w:rPr>
    </w:lvl>
    <w:lvl w:ilvl="3" w:tplc="BE7E9DB8">
      <w:start w:val="1"/>
      <w:numFmt w:val="bullet"/>
      <w:lvlText w:val=""/>
      <w:lvlJc w:val="left"/>
      <w:pPr>
        <w:ind w:left="2880" w:hanging="360"/>
      </w:pPr>
      <w:rPr>
        <w:rFonts w:ascii="Symbol" w:hAnsi="Symbol" w:hint="default"/>
      </w:rPr>
    </w:lvl>
    <w:lvl w:ilvl="4" w:tplc="0A1E935C">
      <w:start w:val="1"/>
      <w:numFmt w:val="bullet"/>
      <w:lvlText w:val="o"/>
      <w:lvlJc w:val="left"/>
      <w:pPr>
        <w:ind w:left="3600" w:hanging="360"/>
      </w:pPr>
      <w:rPr>
        <w:rFonts w:ascii="Courier New" w:hAnsi="Courier New" w:hint="default"/>
      </w:rPr>
    </w:lvl>
    <w:lvl w:ilvl="5" w:tplc="BACEF7A4">
      <w:start w:val="1"/>
      <w:numFmt w:val="bullet"/>
      <w:lvlText w:val=""/>
      <w:lvlJc w:val="left"/>
      <w:pPr>
        <w:ind w:left="4320" w:hanging="360"/>
      </w:pPr>
      <w:rPr>
        <w:rFonts w:ascii="Wingdings" w:hAnsi="Wingdings" w:hint="default"/>
      </w:rPr>
    </w:lvl>
    <w:lvl w:ilvl="6" w:tplc="E5544CCA">
      <w:start w:val="1"/>
      <w:numFmt w:val="bullet"/>
      <w:lvlText w:val=""/>
      <w:lvlJc w:val="left"/>
      <w:pPr>
        <w:ind w:left="5040" w:hanging="360"/>
      </w:pPr>
      <w:rPr>
        <w:rFonts w:ascii="Symbol" w:hAnsi="Symbol" w:hint="default"/>
      </w:rPr>
    </w:lvl>
    <w:lvl w:ilvl="7" w:tplc="54663D2C">
      <w:start w:val="1"/>
      <w:numFmt w:val="bullet"/>
      <w:lvlText w:val="o"/>
      <w:lvlJc w:val="left"/>
      <w:pPr>
        <w:ind w:left="5760" w:hanging="360"/>
      </w:pPr>
      <w:rPr>
        <w:rFonts w:ascii="Courier New" w:hAnsi="Courier New" w:hint="default"/>
      </w:rPr>
    </w:lvl>
    <w:lvl w:ilvl="8" w:tplc="41ACC536">
      <w:start w:val="1"/>
      <w:numFmt w:val="bullet"/>
      <w:lvlText w:val=""/>
      <w:lvlJc w:val="left"/>
      <w:pPr>
        <w:ind w:left="6480" w:hanging="360"/>
      </w:pPr>
      <w:rPr>
        <w:rFonts w:ascii="Wingdings" w:hAnsi="Wingdings" w:hint="default"/>
      </w:rPr>
    </w:lvl>
  </w:abstractNum>
  <w:abstractNum w:abstractNumId="4" w15:restartNumberingAfterBreak="0">
    <w:nsid w:val="5B8D02EB"/>
    <w:multiLevelType w:val="hybridMultilevel"/>
    <w:tmpl w:val="40EADFF2"/>
    <w:lvl w:ilvl="0" w:tplc="0BAABE46">
      <w:start w:val="1"/>
      <w:numFmt w:val="decimal"/>
      <w:lvlText w:val="%1."/>
      <w:lvlJc w:val="left"/>
      <w:pPr>
        <w:ind w:left="720" w:hanging="360"/>
      </w:pPr>
    </w:lvl>
    <w:lvl w:ilvl="1" w:tplc="31D0433E">
      <w:start w:val="1"/>
      <w:numFmt w:val="lowerLetter"/>
      <w:lvlText w:val="%2."/>
      <w:lvlJc w:val="left"/>
      <w:pPr>
        <w:ind w:left="1440" w:hanging="360"/>
      </w:pPr>
    </w:lvl>
    <w:lvl w:ilvl="2" w:tplc="2C16C64A">
      <w:start w:val="1"/>
      <w:numFmt w:val="lowerRoman"/>
      <w:lvlText w:val="%3."/>
      <w:lvlJc w:val="right"/>
      <w:pPr>
        <w:ind w:left="2160" w:hanging="180"/>
      </w:pPr>
    </w:lvl>
    <w:lvl w:ilvl="3" w:tplc="A4B8D4BC">
      <w:start w:val="1"/>
      <w:numFmt w:val="decimal"/>
      <w:lvlText w:val="%4."/>
      <w:lvlJc w:val="left"/>
      <w:pPr>
        <w:ind w:left="2880" w:hanging="360"/>
      </w:pPr>
    </w:lvl>
    <w:lvl w:ilvl="4" w:tplc="C0586B5C">
      <w:start w:val="1"/>
      <w:numFmt w:val="lowerLetter"/>
      <w:lvlText w:val="%5."/>
      <w:lvlJc w:val="left"/>
      <w:pPr>
        <w:ind w:left="3600" w:hanging="360"/>
      </w:pPr>
    </w:lvl>
    <w:lvl w:ilvl="5" w:tplc="41E0799A">
      <w:start w:val="1"/>
      <w:numFmt w:val="lowerRoman"/>
      <w:lvlText w:val="%6."/>
      <w:lvlJc w:val="right"/>
      <w:pPr>
        <w:ind w:left="4320" w:hanging="180"/>
      </w:pPr>
    </w:lvl>
    <w:lvl w:ilvl="6" w:tplc="8E12DE0E">
      <w:start w:val="1"/>
      <w:numFmt w:val="decimal"/>
      <w:lvlText w:val="%7."/>
      <w:lvlJc w:val="left"/>
      <w:pPr>
        <w:ind w:left="5040" w:hanging="360"/>
      </w:pPr>
    </w:lvl>
    <w:lvl w:ilvl="7" w:tplc="4D508FDC">
      <w:start w:val="1"/>
      <w:numFmt w:val="lowerLetter"/>
      <w:lvlText w:val="%8."/>
      <w:lvlJc w:val="left"/>
      <w:pPr>
        <w:ind w:left="5760" w:hanging="360"/>
      </w:pPr>
    </w:lvl>
    <w:lvl w:ilvl="8" w:tplc="6F1C28FA">
      <w:start w:val="1"/>
      <w:numFmt w:val="lowerRoman"/>
      <w:lvlText w:val="%9."/>
      <w:lvlJc w:val="right"/>
      <w:pPr>
        <w:ind w:left="6480" w:hanging="180"/>
      </w:pPr>
    </w:lvl>
  </w:abstractNum>
  <w:abstractNum w:abstractNumId="5" w15:restartNumberingAfterBreak="0">
    <w:nsid w:val="73DD4460"/>
    <w:multiLevelType w:val="hybridMultilevel"/>
    <w:tmpl w:val="D94498AE"/>
    <w:lvl w:ilvl="0" w:tplc="D116D3B4">
      <w:start w:val="1"/>
      <w:numFmt w:val="decimal"/>
      <w:lvlText w:val="%1."/>
      <w:lvlJc w:val="left"/>
      <w:pPr>
        <w:ind w:left="720" w:hanging="360"/>
      </w:pPr>
    </w:lvl>
    <w:lvl w:ilvl="1" w:tplc="336C2826">
      <w:start w:val="1"/>
      <w:numFmt w:val="lowerLetter"/>
      <w:lvlText w:val="%2."/>
      <w:lvlJc w:val="left"/>
      <w:pPr>
        <w:ind w:left="1440" w:hanging="360"/>
      </w:pPr>
    </w:lvl>
    <w:lvl w:ilvl="2" w:tplc="87265266">
      <w:start w:val="1"/>
      <w:numFmt w:val="lowerRoman"/>
      <w:lvlText w:val="%3."/>
      <w:lvlJc w:val="right"/>
      <w:pPr>
        <w:ind w:left="2160" w:hanging="180"/>
      </w:pPr>
    </w:lvl>
    <w:lvl w:ilvl="3" w:tplc="9FBC6E3C">
      <w:start w:val="1"/>
      <w:numFmt w:val="decimal"/>
      <w:lvlText w:val="%4."/>
      <w:lvlJc w:val="left"/>
      <w:pPr>
        <w:ind w:left="2880" w:hanging="360"/>
      </w:pPr>
    </w:lvl>
    <w:lvl w:ilvl="4" w:tplc="62FE19D8">
      <w:start w:val="1"/>
      <w:numFmt w:val="lowerLetter"/>
      <w:lvlText w:val="%5."/>
      <w:lvlJc w:val="left"/>
      <w:pPr>
        <w:ind w:left="3600" w:hanging="360"/>
      </w:pPr>
    </w:lvl>
    <w:lvl w:ilvl="5" w:tplc="E2D0F0EC">
      <w:start w:val="1"/>
      <w:numFmt w:val="lowerRoman"/>
      <w:lvlText w:val="%6."/>
      <w:lvlJc w:val="right"/>
      <w:pPr>
        <w:ind w:left="4320" w:hanging="180"/>
      </w:pPr>
    </w:lvl>
    <w:lvl w:ilvl="6" w:tplc="2BF80D20">
      <w:start w:val="1"/>
      <w:numFmt w:val="decimal"/>
      <w:lvlText w:val="%7."/>
      <w:lvlJc w:val="left"/>
      <w:pPr>
        <w:ind w:left="5040" w:hanging="360"/>
      </w:pPr>
    </w:lvl>
    <w:lvl w:ilvl="7" w:tplc="0812F11C">
      <w:start w:val="1"/>
      <w:numFmt w:val="lowerLetter"/>
      <w:lvlText w:val="%8."/>
      <w:lvlJc w:val="left"/>
      <w:pPr>
        <w:ind w:left="5760" w:hanging="360"/>
      </w:pPr>
    </w:lvl>
    <w:lvl w:ilvl="8" w:tplc="4DC87ED8">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9568CC"/>
    <w:rsid w:val="00013A7B"/>
    <w:rsid w:val="002004E7"/>
    <w:rsid w:val="002D70E3"/>
    <w:rsid w:val="004D01A5"/>
    <w:rsid w:val="00604CCF"/>
    <w:rsid w:val="00614315"/>
    <w:rsid w:val="007A3718"/>
    <w:rsid w:val="00824DCF"/>
    <w:rsid w:val="00990CCC"/>
    <w:rsid w:val="00AC1419"/>
    <w:rsid w:val="00B53B2C"/>
    <w:rsid w:val="00D0383F"/>
    <w:rsid w:val="00E17193"/>
    <w:rsid w:val="00FD24C5"/>
    <w:rsid w:val="00FD321F"/>
    <w:rsid w:val="1587D187"/>
    <w:rsid w:val="209568CC"/>
    <w:rsid w:val="43297E51"/>
    <w:rsid w:val="6CBC0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568CC"/>
  <w15:chartTrackingRefBased/>
  <w15:docId w15:val="{8E90086D-73DD-4CD9-8ED1-776FA4232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4D01A5"/>
    <w:rPr>
      <w:color w:val="0000FF"/>
      <w:u w:val="single"/>
    </w:rPr>
  </w:style>
  <w:style w:type="character" w:styleId="UnresolvedMention">
    <w:name w:val="Unresolved Mention"/>
    <w:basedOn w:val="DefaultParagraphFont"/>
    <w:uiPriority w:val="99"/>
    <w:semiHidden/>
    <w:unhideWhenUsed/>
    <w:rsid w:val="002004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07103">
      <w:bodyDiv w:val="1"/>
      <w:marLeft w:val="0"/>
      <w:marRight w:val="0"/>
      <w:marTop w:val="0"/>
      <w:marBottom w:val="0"/>
      <w:divBdr>
        <w:top w:val="none" w:sz="0" w:space="0" w:color="auto"/>
        <w:left w:val="none" w:sz="0" w:space="0" w:color="auto"/>
        <w:bottom w:val="none" w:sz="0" w:space="0" w:color="auto"/>
        <w:right w:val="none" w:sz="0" w:space="0" w:color="auto"/>
      </w:divBdr>
    </w:div>
    <w:div w:id="152289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hive.fractalanalytics.com/course/view.php?id=43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BB44C7F4</Template>
  <TotalTime>0</TotalTime>
  <Pages>3</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Choudhary2</dc:creator>
  <cp:keywords/>
  <dc:description/>
  <cp:lastModifiedBy>Amit Choudhary2</cp:lastModifiedBy>
  <cp:revision>2</cp:revision>
  <dcterms:created xsi:type="dcterms:W3CDTF">2019-01-24T09:47:00Z</dcterms:created>
  <dcterms:modified xsi:type="dcterms:W3CDTF">2019-01-24T09:47:00Z</dcterms:modified>
</cp:coreProperties>
</file>